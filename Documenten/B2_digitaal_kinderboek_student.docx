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8194" w14:textId="2D0EAEA1" w:rsidR="00C35CFD" w:rsidRDefault="004A376C" w:rsidP="00C35CFD">
      <w:pPr>
        <w:pStyle w:val="Hoofdstuktitel"/>
        <w:ind w:left="0" w:firstLine="567"/>
      </w:pPr>
      <w:r>
        <w:t>Digitaal kinderboek</w:t>
      </w:r>
      <w:r w:rsidR="00D50478">
        <w:t xml:space="preserve"> (web</w:t>
      </w:r>
      <w:r>
        <w:t>/game</w:t>
      </w:r>
      <w:r w:rsidR="00D50478">
        <w:t>)</w:t>
      </w:r>
    </w:p>
    <w:p w14:paraId="03E406C7" w14:textId="77777777" w:rsidR="00C35CFD" w:rsidRDefault="00C35CFD" w:rsidP="00C35CFD">
      <w:pPr>
        <w:pStyle w:val="Plattetekst0"/>
      </w:pPr>
    </w:p>
    <w:p w14:paraId="0C5A7136" w14:textId="71473234" w:rsidR="00C35CFD" w:rsidRDefault="00C35CFD" w:rsidP="00C35CFD">
      <w:pPr>
        <w:pStyle w:val="Plattetekst0"/>
      </w:pPr>
      <w:r>
        <w:t>Type opdracht:</w:t>
      </w:r>
      <w:r>
        <w:tab/>
      </w:r>
      <w:r>
        <w:tab/>
      </w:r>
      <w:r w:rsidR="00125E46">
        <w:t>Web</w:t>
      </w:r>
      <w:r w:rsidR="004A376C">
        <w:t>/Game</w:t>
      </w:r>
    </w:p>
    <w:p w14:paraId="04B5D4BA" w14:textId="4BA28947" w:rsidR="00C35CFD" w:rsidRDefault="00C35CFD" w:rsidP="00C35CFD">
      <w:pPr>
        <w:pStyle w:val="Plattetekst0"/>
      </w:pPr>
      <w:r>
        <w:t>Niveau van de opdracht:</w:t>
      </w:r>
      <w:r>
        <w:tab/>
      </w:r>
      <w:r w:rsidR="007A1F52">
        <w:t>B</w:t>
      </w:r>
    </w:p>
    <w:p w14:paraId="4EAE8836" w14:textId="77777777" w:rsidR="00C35CFD" w:rsidRDefault="00C35CFD" w:rsidP="00C35CFD">
      <w:pPr>
        <w:pStyle w:val="Plattetekst0"/>
      </w:pPr>
    </w:p>
    <w:p w14:paraId="18AC52A4" w14:textId="77777777" w:rsidR="00C35CFD" w:rsidRDefault="00C35CFD" w:rsidP="00C35CFD">
      <w:pPr>
        <w:pStyle w:val="Plattetekst0"/>
      </w:pPr>
    </w:p>
    <w:p w14:paraId="25EB1AF2" w14:textId="77777777" w:rsidR="00C35CFD" w:rsidRPr="004A376C" w:rsidRDefault="00C35CFD" w:rsidP="00C35CFD">
      <w:pPr>
        <w:pStyle w:val="Plattetekst0"/>
        <w:rPr>
          <w:b/>
        </w:rPr>
      </w:pPr>
      <w:r w:rsidRPr="004A376C">
        <w:rPr>
          <w:b/>
        </w:rPr>
        <w:t>Beschrijving:</w:t>
      </w:r>
    </w:p>
    <w:p w14:paraId="714DC25C" w14:textId="77777777" w:rsidR="004A376C" w:rsidRDefault="004A376C" w:rsidP="007A1F52">
      <w:pPr>
        <w:pStyle w:val="Plattetekst0"/>
      </w:pPr>
    </w:p>
    <w:p w14:paraId="5C0E9F4C" w14:textId="64BB2186" w:rsidR="00C35CFD" w:rsidRDefault="004A376C" w:rsidP="00C35CFD">
      <w:pPr>
        <w:pStyle w:val="Plattetekst0"/>
      </w:pPr>
      <w:r>
        <w:t>Een kleuterklas op een basisschool heeft veel kinderboeken; dit zijn vooral prentenboeken waar (meestal) tekst bij staat.</w:t>
      </w:r>
    </w:p>
    <w:p w14:paraId="7A01FAE0" w14:textId="206F4F72" w:rsidR="004A376C" w:rsidRDefault="004A376C" w:rsidP="00C35CFD">
      <w:pPr>
        <w:pStyle w:val="Plattetekst0"/>
      </w:pPr>
      <w:r>
        <w:t>De kleuters pakken vaak zo’n boek om te bekijken maar kunnen de teksten natuurlijk niet lezen. De leerkracht heeft niet altijd de tijd om een prentenboek voor te lezen.</w:t>
      </w:r>
    </w:p>
    <w:p w14:paraId="69479716" w14:textId="06604D34" w:rsidR="004A376C" w:rsidRDefault="004A376C" w:rsidP="00C35CFD">
      <w:pPr>
        <w:pStyle w:val="Plattetekst0"/>
      </w:pPr>
      <w:r>
        <w:t>Daarom wil de school een aantal prentenboeken gaan digitaliseren:</w:t>
      </w:r>
    </w:p>
    <w:p w14:paraId="7A7C1C8D" w14:textId="5443658D" w:rsidR="004A376C" w:rsidRDefault="004A376C" w:rsidP="004A376C">
      <w:pPr>
        <w:pStyle w:val="Plattetekst0"/>
        <w:numPr>
          <w:ilvl w:val="0"/>
          <w:numId w:val="30"/>
        </w:numPr>
      </w:pPr>
      <w:r>
        <w:t xml:space="preserve">Alle afbeeldingen </w:t>
      </w:r>
      <w:r w:rsidR="00CD437B">
        <w:t xml:space="preserve">moeten </w:t>
      </w:r>
      <w:r>
        <w:t xml:space="preserve">worden </w:t>
      </w:r>
      <w:r w:rsidR="0026074C">
        <w:t>in gescand</w:t>
      </w:r>
      <w:bookmarkStart w:id="0" w:name="_GoBack"/>
      <w:bookmarkEnd w:id="0"/>
    </w:p>
    <w:p w14:paraId="7142E631" w14:textId="691E4AA2" w:rsidR="004A376C" w:rsidRDefault="004A376C" w:rsidP="004A376C">
      <w:pPr>
        <w:pStyle w:val="Plattetekst0"/>
        <w:numPr>
          <w:ilvl w:val="0"/>
          <w:numId w:val="30"/>
        </w:numPr>
      </w:pPr>
      <w:r>
        <w:t xml:space="preserve">De teksten </w:t>
      </w:r>
      <w:r w:rsidR="00CD437B">
        <w:t xml:space="preserve">moeten </w:t>
      </w:r>
      <w:r>
        <w:t>worden ingesproken</w:t>
      </w:r>
    </w:p>
    <w:p w14:paraId="620C23BA" w14:textId="5BE813A9" w:rsidR="004A376C" w:rsidRDefault="004A376C" w:rsidP="004A376C">
      <w:pPr>
        <w:pStyle w:val="Plattetekst0"/>
        <w:numPr>
          <w:ilvl w:val="0"/>
          <w:numId w:val="30"/>
        </w:numPr>
      </w:pPr>
      <w:r>
        <w:t>Daarna worden de afbeeldingen en teksten samengevoegd in één applicatie.</w:t>
      </w:r>
    </w:p>
    <w:p w14:paraId="38020BD7" w14:textId="77777777" w:rsidR="00C35CFD" w:rsidRDefault="00C35CFD" w:rsidP="00C35CFD">
      <w:pPr>
        <w:pStyle w:val="Plattetekst0"/>
      </w:pPr>
    </w:p>
    <w:p w14:paraId="274E1162" w14:textId="0FA01BE2" w:rsidR="004A376C" w:rsidRDefault="004A376C" w:rsidP="00C35CFD">
      <w:pPr>
        <w:pStyle w:val="Plattetekst0"/>
      </w:pPr>
      <w:r>
        <w:t>De applicatie kan door de kleuter zelf worden bediend.</w:t>
      </w:r>
    </w:p>
    <w:p w14:paraId="0C5A726A" w14:textId="594D5B75" w:rsidR="004A376C" w:rsidRDefault="004A376C" w:rsidP="004A376C">
      <w:pPr>
        <w:pStyle w:val="Plattetekst0"/>
        <w:numPr>
          <w:ilvl w:val="0"/>
          <w:numId w:val="31"/>
        </w:numPr>
      </w:pPr>
      <w:r>
        <w:t>De kleuter kan de applicatie (eventueel) zelf opstarten.</w:t>
      </w:r>
    </w:p>
    <w:p w14:paraId="339E41C1" w14:textId="4C919E40" w:rsidR="004A376C" w:rsidRDefault="004A376C" w:rsidP="004A376C">
      <w:pPr>
        <w:pStyle w:val="Plattetekst0"/>
        <w:numPr>
          <w:ilvl w:val="0"/>
          <w:numId w:val="31"/>
        </w:numPr>
      </w:pPr>
      <w:r>
        <w:t>De kleuter kan bladeren door het boek via knoppen (heen en terug)</w:t>
      </w:r>
    </w:p>
    <w:p w14:paraId="4CFE2300" w14:textId="77777777" w:rsidR="004A376C" w:rsidRDefault="004A376C" w:rsidP="004A376C">
      <w:pPr>
        <w:pStyle w:val="Plattetekst0"/>
      </w:pPr>
    </w:p>
    <w:p w14:paraId="0970E2A2" w14:textId="608CED77" w:rsidR="004A376C" w:rsidRDefault="004A376C" w:rsidP="004A376C">
      <w:pPr>
        <w:pStyle w:val="Plattetekst0"/>
      </w:pPr>
      <w:r>
        <w:t xml:space="preserve">Het digitale kinderboek kan als een webapplicatie worden aangeboden of als een </w:t>
      </w:r>
      <w:proofErr w:type="spellStart"/>
      <w:r>
        <w:t>zelfstartende</w:t>
      </w:r>
      <w:proofErr w:type="spellEnd"/>
      <w:r>
        <w:t xml:space="preserve"> applicatie op Windows of Mac (of tablet).</w:t>
      </w:r>
    </w:p>
    <w:p w14:paraId="1A4A3A08" w14:textId="12E7B2A0" w:rsidR="004E0971" w:rsidRPr="00137DB2" w:rsidRDefault="004E0971" w:rsidP="00A91DD7">
      <w:pPr>
        <w:pStyle w:val="Plattetekst0"/>
        <w:ind w:left="0"/>
      </w:pPr>
      <w:r>
        <w:t xml:space="preserve"> </w:t>
      </w:r>
    </w:p>
    <w:sectPr w:rsidR="004E0971" w:rsidRPr="00137DB2" w:rsidSect="00F065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8" w:right="849" w:bottom="1701" w:left="2835" w:header="709" w:footer="111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9FEF3" w14:textId="77777777" w:rsidR="00904642" w:rsidRDefault="00904642" w:rsidP="00796C07">
      <w:r>
        <w:separator/>
      </w:r>
    </w:p>
  </w:endnote>
  <w:endnote w:type="continuationSeparator" w:id="0">
    <w:p w14:paraId="55466F5A" w14:textId="77777777" w:rsidR="00904642" w:rsidRDefault="00904642" w:rsidP="0079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ecilia LT Std Roman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taOT-Normal">
    <w:panose1 w:val="00000000000000000000"/>
    <w:charset w:val="00"/>
    <w:family w:val="modern"/>
    <w:notTrueType/>
    <w:pitch w:val="variable"/>
    <w:sig w:usb0="800000AF" w:usb1="4000206B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3D8B" w14:textId="77777777" w:rsidR="00AC2918" w:rsidRDefault="00AC29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E591E" w14:textId="77777777" w:rsidR="00D36B00" w:rsidRDefault="00D36B00" w:rsidP="001322F8">
    <w:pPr>
      <w:pStyle w:val="Plattetekst"/>
    </w:pPr>
  </w:p>
  <w:p w14:paraId="723DB740" w14:textId="77777777" w:rsidR="00D36B00" w:rsidRDefault="00D36B00" w:rsidP="001322F8">
    <w:pPr>
      <w:pStyle w:val="Plattetekst"/>
      <w:tabs>
        <w:tab w:val="left" w:pos="7797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D437B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AAAD7" w14:textId="77777777" w:rsidR="00AC2918" w:rsidRDefault="00AC29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A38F" w14:textId="77777777" w:rsidR="00904642" w:rsidRDefault="00904642" w:rsidP="00796C07">
      <w:r>
        <w:separator/>
      </w:r>
    </w:p>
  </w:footnote>
  <w:footnote w:type="continuationSeparator" w:id="0">
    <w:p w14:paraId="1AFB5E7F" w14:textId="77777777" w:rsidR="00904642" w:rsidRDefault="00904642" w:rsidP="00796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02EEA" w14:textId="77777777" w:rsidR="00AC2918" w:rsidRDefault="00AC29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40881" w14:textId="77777777" w:rsidR="00D36B00" w:rsidRDefault="00D36B00" w:rsidP="00796C07">
    <w:pPr>
      <w:pStyle w:val="Koptekst"/>
      <w:ind w:left="0"/>
    </w:pPr>
  </w:p>
  <w:tbl>
    <w:tblPr>
      <w:tblStyle w:val="Tabelraster"/>
      <w:tblW w:w="838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90DF03"/>
      <w:tblLook w:val="04A0" w:firstRow="1" w:lastRow="0" w:firstColumn="1" w:lastColumn="0" w:noHBand="0" w:noVBand="1"/>
    </w:tblPr>
    <w:tblGrid>
      <w:gridCol w:w="8389"/>
    </w:tblGrid>
    <w:tr w:rsidR="00D36B00" w14:paraId="5B242948" w14:textId="77777777" w:rsidTr="00ED2E4D">
      <w:trPr>
        <w:trHeight w:val="355"/>
        <w:tblHeader/>
      </w:trPr>
      <w:tc>
        <w:tcPr>
          <w:tcW w:w="8389" w:type="dxa"/>
          <w:shd w:val="clear" w:color="auto" w:fill="A6CE39"/>
          <w:vAlign w:val="center"/>
        </w:tcPr>
        <w:p w14:paraId="1286DEF5" w14:textId="2455B45E" w:rsidR="00D36B00" w:rsidRPr="00796C07" w:rsidRDefault="00C35CFD" w:rsidP="00AC2918">
          <w:pPr>
            <w:pStyle w:val="Readercodekoptekst"/>
            <w:ind w:left="34"/>
          </w:pPr>
          <w:r>
            <w:t>Beroepsopdracht development</w:t>
          </w:r>
          <w:r w:rsidR="00C16081">
            <w:t xml:space="preserve"> </w:t>
          </w:r>
          <w:r w:rsidR="00AC2918">
            <w:t xml:space="preserve"> </w:t>
          </w:r>
          <w:r>
            <w:t xml:space="preserve">  </w:t>
          </w:r>
          <w:r w:rsidR="00D36B00" w:rsidRPr="00796C07">
            <w:t xml:space="preserve"> | </w:t>
          </w:r>
          <w:r w:rsidR="00D36B00" w:rsidRPr="008C62FA">
            <w:rPr>
              <w:color w:val="FFFFFF" w:themeColor="background1"/>
            </w:rPr>
            <w:t>GRAFISCH LYCEUM ROTTERDAM</w:t>
          </w:r>
        </w:p>
      </w:tc>
    </w:tr>
  </w:tbl>
  <w:p w14:paraId="1550858D" w14:textId="77777777" w:rsidR="00D36B00" w:rsidRDefault="00D36B00" w:rsidP="00796C07">
    <w:pPr>
      <w:pStyle w:val="Koptekst"/>
      <w:ind w:left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C2F1E9" wp14:editId="3BC772C1">
          <wp:simplePos x="0" y="0"/>
          <wp:positionH relativeFrom="column">
            <wp:posOffset>-942975</wp:posOffset>
          </wp:positionH>
          <wp:positionV relativeFrom="paragraph">
            <wp:posOffset>21590</wp:posOffset>
          </wp:positionV>
          <wp:extent cx="790575" cy="790575"/>
          <wp:effectExtent l="19050" t="0" r="9525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8A1A5F" wp14:editId="66229A8E">
              <wp:simplePos x="0" y="0"/>
              <wp:positionH relativeFrom="column">
                <wp:posOffset>-28575</wp:posOffset>
              </wp:positionH>
              <wp:positionV relativeFrom="paragraph">
                <wp:posOffset>69850</wp:posOffset>
              </wp:positionV>
              <wp:extent cx="0" cy="9124950"/>
              <wp:effectExtent l="9525" t="12700" r="9525" b="635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2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4797546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5.5pt" to="-2.25pt,7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ml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5EF9" w14:textId="77777777" w:rsidR="00AC2918" w:rsidRDefault="00AC291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823006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1EFC9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9EAB3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3EDCA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48F3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CC96C6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8D50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B80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58497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6A40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39F9"/>
    <w:multiLevelType w:val="hybridMultilevel"/>
    <w:tmpl w:val="94A4F1FE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0E97A7F"/>
    <w:multiLevelType w:val="hybridMultilevel"/>
    <w:tmpl w:val="4ABA3860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17C35B4F"/>
    <w:multiLevelType w:val="hybridMultilevel"/>
    <w:tmpl w:val="7DAE1440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1FE42987"/>
    <w:multiLevelType w:val="hybridMultilevel"/>
    <w:tmpl w:val="D74C0C74"/>
    <w:lvl w:ilvl="0" w:tplc="13620862">
      <w:numFmt w:val="bullet"/>
      <w:lvlText w:val="-"/>
      <w:lvlJc w:val="left"/>
      <w:pPr>
        <w:ind w:left="1787" w:hanging="360"/>
      </w:pPr>
      <w:rPr>
        <w:rFonts w:ascii="Cambria" w:eastAsia="Times New Roman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4" w15:restartNumberingAfterBreak="0">
    <w:nsid w:val="341B325B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6FF1E6A"/>
    <w:multiLevelType w:val="hybridMultilevel"/>
    <w:tmpl w:val="082E1950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377E0B1A"/>
    <w:multiLevelType w:val="hybridMultilevel"/>
    <w:tmpl w:val="2AFA38AE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DF0047"/>
    <w:multiLevelType w:val="hybridMultilevel"/>
    <w:tmpl w:val="C3422ED2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3CF4148E"/>
    <w:multiLevelType w:val="hybridMultilevel"/>
    <w:tmpl w:val="98BC007C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321CF9"/>
    <w:multiLevelType w:val="hybridMultilevel"/>
    <w:tmpl w:val="88E8B08C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1910D43"/>
    <w:multiLevelType w:val="hybridMultilevel"/>
    <w:tmpl w:val="6D7C9C6C"/>
    <w:lvl w:ilvl="0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45516C05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69865E2"/>
    <w:multiLevelType w:val="hybridMultilevel"/>
    <w:tmpl w:val="A7804DAE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51CA78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68D33AD"/>
    <w:multiLevelType w:val="hybridMultilevel"/>
    <w:tmpl w:val="4E047DEC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5E911AFC"/>
    <w:multiLevelType w:val="hybridMultilevel"/>
    <w:tmpl w:val="BDA27728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66046393"/>
    <w:multiLevelType w:val="hybridMultilevel"/>
    <w:tmpl w:val="A84E4A26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699F4627"/>
    <w:multiLevelType w:val="hybridMultilevel"/>
    <w:tmpl w:val="FDE4C67E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E5A53C5"/>
    <w:multiLevelType w:val="hybridMultilevel"/>
    <w:tmpl w:val="2902B412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5673E21"/>
    <w:multiLevelType w:val="hybridMultilevel"/>
    <w:tmpl w:val="904EAC98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F54088E"/>
    <w:multiLevelType w:val="hybridMultilevel"/>
    <w:tmpl w:val="AAE80792"/>
    <w:lvl w:ilvl="0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4"/>
  </w:num>
  <w:num w:numId="14">
    <w:abstractNumId w:val="28"/>
  </w:num>
  <w:num w:numId="15">
    <w:abstractNumId w:val="12"/>
  </w:num>
  <w:num w:numId="16">
    <w:abstractNumId w:val="26"/>
  </w:num>
  <w:num w:numId="17">
    <w:abstractNumId w:val="19"/>
  </w:num>
  <w:num w:numId="18">
    <w:abstractNumId w:val="24"/>
  </w:num>
  <w:num w:numId="19">
    <w:abstractNumId w:val="17"/>
  </w:num>
  <w:num w:numId="20">
    <w:abstractNumId w:val="27"/>
  </w:num>
  <w:num w:numId="21">
    <w:abstractNumId w:val="11"/>
  </w:num>
  <w:num w:numId="22">
    <w:abstractNumId w:val="30"/>
  </w:num>
  <w:num w:numId="23">
    <w:abstractNumId w:val="15"/>
  </w:num>
  <w:num w:numId="24">
    <w:abstractNumId w:val="25"/>
  </w:num>
  <w:num w:numId="25">
    <w:abstractNumId w:val="22"/>
  </w:num>
  <w:num w:numId="26">
    <w:abstractNumId w:val="29"/>
  </w:num>
  <w:num w:numId="27">
    <w:abstractNumId w:val="18"/>
  </w:num>
  <w:num w:numId="28">
    <w:abstractNumId w:val="20"/>
  </w:num>
  <w:num w:numId="29">
    <w:abstractNumId w:val="13"/>
  </w:num>
  <w:num w:numId="30">
    <w:abstractNumId w:val="16"/>
  </w:num>
  <w:num w:numId="31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activeWritingStyle w:appName="MSWord" w:lang="nl-NL" w:vendorID="1" w:dllVersion="512" w:checkStyle="1"/>
  <w:proofState w:spelling="clean"/>
  <w:attachedTemplate r:id="rId1"/>
  <w:stylePaneFormatFilter w:val="C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1" w:alternateStyleNames="1"/>
  <w:stylePaneSortMethod w:val="000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421"/>
    <w:rsid w:val="000003FF"/>
    <w:rsid w:val="0000121B"/>
    <w:rsid w:val="00003B85"/>
    <w:rsid w:val="000044C2"/>
    <w:rsid w:val="00005198"/>
    <w:rsid w:val="0000553F"/>
    <w:rsid w:val="00005CDF"/>
    <w:rsid w:val="000106A7"/>
    <w:rsid w:val="000112EC"/>
    <w:rsid w:val="0001271A"/>
    <w:rsid w:val="00012C3E"/>
    <w:rsid w:val="00013B71"/>
    <w:rsid w:val="00013E0B"/>
    <w:rsid w:val="00014BC2"/>
    <w:rsid w:val="0001523C"/>
    <w:rsid w:val="000157DA"/>
    <w:rsid w:val="0001647F"/>
    <w:rsid w:val="00017550"/>
    <w:rsid w:val="00024CFC"/>
    <w:rsid w:val="0002649F"/>
    <w:rsid w:val="00030FE4"/>
    <w:rsid w:val="00031B33"/>
    <w:rsid w:val="000330F5"/>
    <w:rsid w:val="000334B8"/>
    <w:rsid w:val="00034EAE"/>
    <w:rsid w:val="00034EF9"/>
    <w:rsid w:val="000355C4"/>
    <w:rsid w:val="0003697C"/>
    <w:rsid w:val="00040ED3"/>
    <w:rsid w:val="00042976"/>
    <w:rsid w:val="000473D0"/>
    <w:rsid w:val="00047E95"/>
    <w:rsid w:val="000506B0"/>
    <w:rsid w:val="00051748"/>
    <w:rsid w:val="00052CC3"/>
    <w:rsid w:val="00052CCB"/>
    <w:rsid w:val="000538F1"/>
    <w:rsid w:val="00053B3D"/>
    <w:rsid w:val="00054903"/>
    <w:rsid w:val="0005585E"/>
    <w:rsid w:val="00057591"/>
    <w:rsid w:val="0005785D"/>
    <w:rsid w:val="00057F65"/>
    <w:rsid w:val="00060690"/>
    <w:rsid w:val="0006141A"/>
    <w:rsid w:val="000614B7"/>
    <w:rsid w:val="00061B04"/>
    <w:rsid w:val="00065945"/>
    <w:rsid w:val="00065FF0"/>
    <w:rsid w:val="00067E60"/>
    <w:rsid w:val="00074344"/>
    <w:rsid w:val="00074394"/>
    <w:rsid w:val="00074D36"/>
    <w:rsid w:val="00080D1A"/>
    <w:rsid w:val="00081972"/>
    <w:rsid w:val="00081994"/>
    <w:rsid w:val="000831E9"/>
    <w:rsid w:val="00083D02"/>
    <w:rsid w:val="0008478B"/>
    <w:rsid w:val="00084999"/>
    <w:rsid w:val="0008705A"/>
    <w:rsid w:val="00087EAB"/>
    <w:rsid w:val="000901E0"/>
    <w:rsid w:val="00091B77"/>
    <w:rsid w:val="00091CAC"/>
    <w:rsid w:val="00092EF1"/>
    <w:rsid w:val="00094067"/>
    <w:rsid w:val="00094807"/>
    <w:rsid w:val="000950EB"/>
    <w:rsid w:val="00096829"/>
    <w:rsid w:val="00097AAE"/>
    <w:rsid w:val="00097E66"/>
    <w:rsid w:val="000A027E"/>
    <w:rsid w:val="000A2208"/>
    <w:rsid w:val="000A380D"/>
    <w:rsid w:val="000A3CB4"/>
    <w:rsid w:val="000A3FB6"/>
    <w:rsid w:val="000A417F"/>
    <w:rsid w:val="000A6E15"/>
    <w:rsid w:val="000B05F6"/>
    <w:rsid w:val="000B0EFD"/>
    <w:rsid w:val="000B1B4E"/>
    <w:rsid w:val="000B1D1C"/>
    <w:rsid w:val="000B424C"/>
    <w:rsid w:val="000B51BD"/>
    <w:rsid w:val="000B5A27"/>
    <w:rsid w:val="000B786E"/>
    <w:rsid w:val="000C09A3"/>
    <w:rsid w:val="000C0F27"/>
    <w:rsid w:val="000C15CA"/>
    <w:rsid w:val="000C177E"/>
    <w:rsid w:val="000C327B"/>
    <w:rsid w:val="000C4149"/>
    <w:rsid w:val="000C50BE"/>
    <w:rsid w:val="000C5E22"/>
    <w:rsid w:val="000C7284"/>
    <w:rsid w:val="000C74DF"/>
    <w:rsid w:val="000C755D"/>
    <w:rsid w:val="000C7738"/>
    <w:rsid w:val="000D27EC"/>
    <w:rsid w:val="000D2B38"/>
    <w:rsid w:val="000D3509"/>
    <w:rsid w:val="000D4B2E"/>
    <w:rsid w:val="000D55D1"/>
    <w:rsid w:val="000D5746"/>
    <w:rsid w:val="000E003F"/>
    <w:rsid w:val="000E13CB"/>
    <w:rsid w:val="000E30A1"/>
    <w:rsid w:val="000E3FA5"/>
    <w:rsid w:val="000E44E4"/>
    <w:rsid w:val="000E50BC"/>
    <w:rsid w:val="000E526F"/>
    <w:rsid w:val="000E5C6D"/>
    <w:rsid w:val="000E6F83"/>
    <w:rsid w:val="000E77AC"/>
    <w:rsid w:val="000E7BDF"/>
    <w:rsid w:val="000F39C4"/>
    <w:rsid w:val="000F4F70"/>
    <w:rsid w:val="000F75EC"/>
    <w:rsid w:val="000F7C92"/>
    <w:rsid w:val="00100376"/>
    <w:rsid w:val="001010B9"/>
    <w:rsid w:val="0010146E"/>
    <w:rsid w:val="00102639"/>
    <w:rsid w:val="001033F2"/>
    <w:rsid w:val="00103DEF"/>
    <w:rsid w:val="001048DF"/>
    <w:rsid w:val="00104CE2"/>
    <w:rsid w:val="00105B6E"/>
    <w:rsid w:val="00106B57"/>
    <w:rsid w:val="00106B80"/>
    <w:rsid w:val="0011271D"/>
    <w:rsid w:val="00114217"/>
    <w:rsid w:val="00114B2A"/>
    <w:rsid w:val="00116C8C"/>
    <w:rsid w:val="00117504"/>
    <w:rsid w:val="001229B7"/>
    <w:rsid w:val="00124373"/>
    <w:rsid w:val="00125E46"/>
    <w:rsid w:val="0012646C"/>
    <w:rsid w:val="00131416"/>
    <w:rsid w:val="00131499"/>
    <w:rsid w:val="001322F8"/>
    <w:rsid w:val="00134A41"/>
    <w:rsid w:val="00134A96"/>
    <w:rsid w:val="00134BB6"/>
    <w:rsid w:val="00135197"/>
    <w:rsid w:val="00136580"/>
    <w:rsid w:val="001370DB"/>
    <w:rsid w:val="00137A26"/>
    <w:rsid w:val="00137DB2"/>
    <w:rsid w:val="00140871"/>
    <w:rsid w:val="00142F28"/>
    <w:rsid w:val="001455BE"/>
    <w:rsid w:val="0014592A"/>
    <w:rsid w:val="00146C03"/>
    <w:rsid w:val="0015013C"/>
    <w:rsid w:val="00150F2C"/>
    <w:rsid w:val="00151314"/>
    <w:rsid w:val="001516B3"/>
    <w:rsid w:val="00152585"/>
    <w:rsid w:val="00152589"/>
    <w:rsid w:val="00153DCF"/>
    <w:rsid w:val="00156306"/>
    <w:rsid w:val="0015656B"/>
    <w:rsid w:val="00156F18"/>
    <w:rsid w:val="00157AFB"/>
    <w:rsid w:val="00160723"/>
    <w:rsid w:val="001634A4"/>
    <w:rsid w:val="00163CA0"/>
    <w:rsid w:val="00164628"/>
    <w:rsid w:val="0016564A"/>
    <w:rsid w:val="00165732"/>
    <w:rsid w:val="00167FA0"/>
    <w:rsid w:val="001702E4"/>
    <w:rsid w:val="00170AE3"/>
    <w:rsid w:val="001715E6"/>
    <w:rsid w:val="00177B30"/>
    <w:rsid w:val="00181043"/>
    <w:rsid w:val="00184A18"/>
    <w:rsid w:val="00184A90"/>
    <w:rsid w:val="00186873"/>
    <w:rsid w:val="00193264"/>
    <w:rsid w:val="00194F5B"/>
    <w:rsid w:val="001951F2"/>
    <w:rsid w:val="00196D12"/>
    <w:rsid w:val="001A0B95"/>
    <w:rsid w:val="001A0BAE"/>
    <w:rsid w:val="001A0F8A"/>
    <w:rsid w:val="001A1E12"/>
    <w:rsid w:val="001A66FF"/>
    <w:rsid w:val="001A7D50"/>
    <w:rsid w:val="001B018A"/>
    <w:rsid w:val="001B045B"/>
    <w:rsid w:val="001B3F3A"/>
    <w:rsid w:val="001B4023"/>
    <w:rsid w:val="001B4397"/>
    <w:rsid w:val="001C001E"/>
    <w:rsid w:val="001C385E"/>
    <w:rsid w:val="001C3881"/>
    <w:rsid w:val="001C5CC0"/>
    <w:rsid w:val="001C67E7"/>
    <w:rsid w:val="001C6B00"/>
    <w:rsid w:val="001D1520"/>
    <w:rsid w:val="001D408A"/>
    <w:rsid w:val="001D6AB5"/>
    <w:rsid w:val="001D6BE8"/>
    <w:rsid w:val="001E0C86"/>
    <w:rsid w:val="001E0D4D"/>
    <w:rsid w:val="001E0E32"/>
    <w:rsid w:val="001E1A1B"/>
    <w:rsid w:val="001E22D6"/>
    <w:rsid w:val="001E64C2"/>
    <w:rsid w:val="001E6B3E"/>
    <w:rsid w:val="001E7DC1"/>
    <w:rsid w:val="001F2893"/>
    <w:rsid w:val="001F3918"/>
    <w:rsid w:val="001F4A15"/>
    <w:rsid w:val="002005A9"/>
    <w:rsid w:val="00201263"/>
    <w:rsid w:val="0020575A"/>
    <w:rsid w:val="00205C15"/>
    <w:rsid w:val="00210E00"/>
    <w:rsid w:val="00211C15"/>
    <w:rsid w:val="00211DA9"/>
    <w:rsid w:val="00212A04"/>
    <w:rsid w:val="00214F66"/>
    <w:rsid w:val="00215423"/>
    <w:rsid w:val="002160AD"/>
    <w:rsid w:val="00217CC5"/>
    <w:rsid w:val="002211F8"/>
    <w:rsid w:val="002219D5"/>
    <w:rsid w:val="00225AEE"/>
    <w:rsid w:val="00225B79"/>
    <w:rsid w:val="00226522"/>
    <w:rsid w:val="00227041"/>
    <w:rsid w:val="002312C6"/>
    <w:rsid w:val="00232453"/>
    <w:rsid w:val="00232F95"/>
    <w:rsid w:val="00236E6A"/>
    <w:rsid w:val="0023720B"/>
    <w:rsid w:val="0024060F"/>
    <w:rsid w:val="00242912"/>
    <w:rsid w:val="00243D88"/>
    <w:rsid w:val="00245158"/>
    <w:rsid w:val="00245D00"/>
    <w:rsid w:val="00252E0A"/>
    <w:rsid w:val="002564AD"/>
    <w:rsid w:val="0025671D"/>
    <w:rsid w:val="00256A7A"/>
    <w:rsid w:val="00256C31"/>
    <w:rsid w:val="0026074C"/>
    <w:rsid w:val="00260AE4"/>
    <w:rsid w:val="00260C89"/>
    <w:rsid w:val="00266412"/>
    <w:rsid w:val="00270818"/>
    <w:rsid w:val="0027208B"/>
    <w:rsid w:val="00276217"/>
    <w:rsid w:val="0028443C"/>
    <w:rsid w:val="00285F62"/>
    <w:rsid w:val="0028664C"/>
    <w:rsid w:val="002869F4"/>
    <w:rsid w:val="0028768E"/>
    <w:rsid w:val="002902F2"/>
    <w:rsid w:val="00291455"/>
    <w:rsid w:val="00292F00"/>
    <w:rsid w:val="002A1C54"/>
    <w:rsid w:val="002A2A71"/>
    <w:rsid w:val="002A2E18"/>
    <w:rsid w:val="002A3B69"/>
    <w:rsid w:val="002A3CD0"/>
    <w:rsid w:val="002A4645"/>
    <w:rsid w:val="002A4D8F"/>
    <w:rsid w:val="002A57B9"/>
    <w:rsid w:val="002A5AAE"/>
    <w:rsid w:val="002A6DE3"/>
    <w:rsid w:val="002B14CB"/>
    <w:rsid w:val="002B362A"/>
    <w:rsid w:val="002B542A"/>
    <w:rsid w:val="002B6730"/>
    <w:rsid w:val="002B743D"/>
    <w:rsid w:val="002C0064"/>
    <w:rsid w:val="002C1CD3"/>
    <w:rsid w:val="002C2449"/>
    <w:rsid w:val="002C4337"/>
    <w:rsid w:val="002C4B30"/>
    <w:rsid w:val="002C6A10"/>
    <w:rsid w:val="002C7F0F"/>
    <w:rsid w:val="002D2C51"/>
    <w:rsid w:val="002D2CF5"/>
    <w:rsid w:val="002D3D1E"/>
    <w:rsid w:val="002D3F77"/>
    <w:rsid w:val="002D59B8"/>
    <w:rsid w:val="002D6042"/>
    <w:rsid w:val="002D7C06"/>
    <w:rsid w:val="002E3E79"/>
    <w:rsid w:val="002E49E1"/>
    <w:rsid w:val="002F0BD3"/>
    <w:rsid w:val="002F1DAE"/>
    <w:rsid w:val="002F3B21"/>
    <w:rsid w:val="002F3DF0"/>
    <w:rsid w:val="002F5D86"/>
    <w:rsid w:val="002F6A11"/>
    <w:rsid w:val="002F724A"/>
    <w:rsid w:val="0030090D"/>
    <w:rsid w:val="00301D19"/>
    <w:rsid w:val="003040E2"/>
    <w:rsid w:val="00304EE3"/>
    <w:rsid w:val="003060EA"/>
    <w:rsid w:val="00307285"/>
    <w:rsid w:val="0030793F"/>
    <w:rsid w:val="0031055B"/>
    <w:rsid w:val="00310F56"/>
    <w:rsid w:val="0031505F"/>
    <w:rsid w:val="003202AD"/>
    <w:rsid w:val="003202D5"/>
    <w:rsid w:val="003204C9"/>
    <w:rsid w:val="003211C2"/>
    <w:rsid w:val="00321228"/>
    <w:rsid w:val="003218D5"/>
    <w:rsid w:val="00321D52"/>
    <w:rsid w:val="00322765"/>
    <w:rsid w:val="0032485B"/>
    <w:rsid w:val="00324995"/>
    <w:rsid w:val="003309F5"/>
    <w:rsid w:val="00331523"/>
    <w:rsid w:val="003319A0"/>
    <w:rsid w:val="00332804"/>
    <w:rsid w:val="00332A81"/>
    <w:rsid w:val="00332DF4"/>
    <w:rsid w:val="0033691F"/>
    <w:rsid w:val="00340A60"/>
    <w:rsid w:val="00341190"/>
    <w:rsid w:val="0034271B"/>
    <w:rsid w:val="0034487D"/>
    <w:rsid w:val="00344AE6"/>
    <w:rsid w:val="0034523E"/>
    <w:rsid w:val="003455A1"/>
    <w:rsid w:val="0034595B"/>
    <w:rsid w:val="00350180"/>
    <w:rsid w:val="0035074B"/>
    <w:rsid w:val="00350820"/>
    <w:rsid w:val="00353418"/>
    <w:rsid w:val="003534AD"/>
    <w:rsid w:val="00354DBD"/>
    <w:rsid w:val="00355AC8"/>
    <w:rsid w:val="003572E2"/>
    <w:rsid w:val="0035770A"/>
    <w:rsid w:val="0036070D"/>
    <w:rsid w:val="00360F1B"/>
    <w:rsid w:val="00361473"/>
    <w:rsid w:val="00363F68"/>
    <w:rsid w:val="00370559"/>
    <w:rsid w:val="003717D0"/>
    <w:rsid w:val="003735E4"/>
    <w:rsid w:val="00374DE8"/>
    <w:rsid w:val="00375BC6"/>
    <w:rsid w:val="00377187"/>
    <w:rsid w:val="003814C0"/>
    <w:rsid w:val="00381E7B"/>
    <w:rsid w:val="00385C68"/>
    <w:rsid w:val="00385F8C"/>
    <w:rsid w:val="00391920"/>
    <w:rsid w:val="00391F63"/>
    <w:rsid w:val="003943C9"/>
    <w:rsid w:val="003A0BC0"/>
    <w:rsid w:val="003A1517"/>
    <w:rsid w:val="003A1CCE"/>
    <w:rsid w:val="003A268C"/>
    <w:rsid w:val="003A2C35"/>
    <w:rsid w:val="003A2DD0"/>
    <w:rsid w:val="003A3758"/>
    <w:rsid w:val="003A3F1F"/>
    <w:rsid w:val="003A5DFD"/>
    <w:rsid w:val="003A699A"/>
    <w:rsid w:val="003A71B4"/>
    <w:rsid w:val="003B0198"/>
    <w:rsid w:val="003B1B3C"/>
    <w:rsid w:val="003B4B65"/>
    <w:rsid w:val="003B5421"/>
    <w:rsid w:val="003B6DC6"/>
    <w:rsid w:val="003B72E3"/>
    <w:rsid w:val="003B7309"/>
    <w:rsid w:val="003B7697"/>
    <w:rsid w:val="003C0524"/>
    <w:rsid w:val="003C23B1"/>
    <w:rsid w:val="003C5293"/>
    <w:rsid w:val="003C691B"/>
    <w:rsid w:val="003C6B48"/>
    <w:rsid w:val="003C7145"/>
    <w:rsid w:val="003C78CA"/>
    <w:rsid w:val="003D0B17"/>
    <w:rsid w:val="003D1E59"/>
    <w:rsid w:val="003D2765"/>
    <w:rsid w:val="003D4506"/>
    <w:rsid w:val="003D4558"/>
    <w:rsid w:val="003D4C5F"/>
    <w:rsid w:val="003D5739"/>
    <w:rsid w:val="003D6B95"/>
    <w:rsid w:val="003E35D8"/>
    <w:rsid w:val="003E39A8"/>
    <w:rsid w:val="003E449D"/>
    <w:rsid w:val="003E7A7C"/>
    <w:rsid w:val="003F0FC6"/>
    <w:rsid w:val="003F1B17"/>
    <w:rsid w:val="003F1BC3"/>
    <w:rsid w:val="003F7515"/>
    <w:rsid w:val="00400A25"/>
    <w:rsid w:val="0040132C"/>
    <w:rsid w:val="00404FC1"/>
    <w:rsid w:val="00406270"/>
    <w:rsid w:val="00406B37"/>
    <w:rsid w:val="00406B73"/>
    <w:rsid w:val="004076B8"/>
    <w:rsid w:val="00407A8A"/>
    <w:rsid w:val="00407E14"/>
    <w:rsid w:val="00407E4C"/>
    <w:rsid w:val="004108B9"/>
    <w:rsid w:val="00414897"/>
    <w:rsid w:val="004148F7"/>
    <w:rsid w:val="00415AFC"/>
    <w:rsid w:val="00417671"/>
    <w:rsid w:val="00417BAB"/>
    <w:rsid w:val="00417DFB"/>
    <w:rsid w:val="00421995"/>
    <w:rsid w:val="004228D9"/>
    <w:rsid w:val="0042351E"/>
    <w:rsid w:val="00425500"/>
    <w:rsid w:val="00426558"/>
    <w:rsid w:val="00426BA0"/>
    <w:rsid w:val="00427D24"/>
    <w:rsid w:val="00430CC4"/>
    <w:rsid w:val="00431A61"/>
    <w:rsid w:val="00431B90"/>
    <w:rsid w:val="004358FE"/>
    <w:rsid w:val="00440006"/>
    <w:rsid w:val="00444313"/>
    <w:rsid w:val="00445288"/>
    <w:rsid w:val="00445C96"/>
    <w:rsid w:val="00446EA5"/>
    <w:rsid w:val="00447295"/>
    <w:rsid w:val="00450911"/>
    <w:rsid w:val="0045167A"/>
    <w:rsid w:val="00451AD9"/>
    <w:rsid w:val="00452F09"/>
    <w:rsid w:val="00454ED1"/>
    <w:rsid w:val="004551D2"/>
    <w:rsid w:val="00455EA1"/>
    <w:rsid w:val="00455FC5"/>
    <w:rsid w:val="004575AC"/>
    <w:rsid w:val="00460316"/>
    <w:rsid w:val="0046164C"/>
    <w:rsid w:val="00461F7D"/>
    <w:rsid w:val="0046266D"/>
    <w:rsid w:val="00463BF6"/>
    <w:rsid w:val="00463E38"/>
    <w:rsid w:val="00464022"/>
    <w:rsid w:val="004649B9"/>
    <w:rsid w:val="004675D3"/>
    <w:rsid w:val="00467D97"/>
    <w:rsid w:val="004707C2"/>
    <w:rsid w:val="00471570"/>
    <w:rsid w:val="00471765"/>
    <w:rsid w:val="004719F3"/>
    <w:rsid w:val="00472FAE"/>
    <w:rsid w:val="00475AF5"/>
    <w:rsid w:val="00476C0B"/>
    <w:rsid w:val="004806AF"/>
    <w:rsid w:val="00480B8F"/>
    <w:rsid w:val="00483906"/>
    <w:rsid w:val="00484CF1"/>
    <w:rsid w:val="00485521"/>
    <w:rsid w:val="00485DE7"/>
    <w:rsid w:val="0048732A"/>
    <w:rsid w:val="00490AB1"/>
    <w:rsid w:val="004916F6"/>
    <w:rsid w:val="004918B4"/>
    <w:rsid w:val="00491E20"/>
    <w:rsid w:val="004938FD"/>
    <w:rsid w:val="00493D79"/>
    <w:rsid w:val="0049634C"/>
    <w:rsid w:val="00496909"/>
    <w:rsid w:val="00497723"/>
    <w:rsid w:val="004A06F5"/>
    <w:rsid w:val="004A07CE"/>
    <w:rsid w:val="004A13B0"/>
    <w:rsid w:val="004A1E9C"/>
    <w:rsid w:val="004A376C"/>
    <w:rsid w:val="004A37C2"/>
    <w:rsid w:val="004A592A"/>
    <w:rsid w:val="004A7D25"/>
    <w:rsid w:val="004B0290"/>
    <w:rsid w:val="004B0F77"/>
    <w:rsid w:val="004B2604"/>
    <w:rsid w:val="004B386A"/>
    <w:rsid w:val="004B3910"/>
    <w:rsid w:val="004B5D5A"/>
    <w:rsid w:val="004B6ACE"/>
    <w:rsid w:val="004B7BFA"/>
    <w:rsid w:val="004C0A27"/>
    <w:rsid w:val="004C102F"/>
    <w:rsid w:val="004C24F1"/>
    <w:rsid w:val="004C2588"/>
    <w:rsid w:val="004C2A18"/>
    <w:rsid w:val="004C4317"/>
    <w:rsid w:val="004C4668"/>
    <w:rsid w:val="004C5A00"/>
    <w:rsid w:val="004D0048"/>
    <w:rsid w:val="004D02BB"/>
    <w:rsid w:val="004D1628"/>
    <w:rsid w:val="004D3032"/>
    <w:rsid w:val="004D6B7D"/>
    <w:rsid w:val="004D78A6"/>
    <w:rsid w:val="004E0971"/>
    <w:rsid w:val="004E1AAE"/>
    <w:rsid w:val="004E1C83"/>
    <w:rsid w:val="004E3438"/>
    <w:rsid w:val="004E3E8B"/>
    <w:rsid w:val="004E460A"/>
    <w:rsid w:val="004E63E4"/>
    <w:rsid w:val="004E641B"/>
    <w:rsid w:val="004E711B"/>
    <w:rsid w:val="004E77A0"/>
    <w:rsid w:val="004F1770"/>
    <w:rsid w:val="004F1883"/>
    <w:rsid w:val="004F3064"/>
    <w:rsid w:val="004F4697"/>
    <w:rsid w:val="004F6560"/>
    <w:rsid w:val="00500C22"/>
    <w:rsid w:val="005015A7"/>
    <w:rsid w:val="00501E9E"/>
    <w:rsid w:val="0050258F"/>
    <w:rsid w:val="00504681"/>
    <w:rsid w:val="00505066"/>
    <w:rsid w:val="00505E7A"/>
    <w:rsid w:val="005064D3"/>
    <w:rsid w:val="00513E86"/>
    <w:rsid w:val="00514E10"/>
    <w:rsid w:val="00517783"/>
    <w:rsid w:val="00520D78"/>
    <w:rsid w:val="00526B38"/>
    <w:rsid w:val="00531D15"/>
    <w:rsid w:val="00532691"/>
    <w:rsid w:val="00532D70"/>
    <w:rsid w:val="005345B5"/>
    <w:rsid w:val="0053672E"/>
    <w:rsid w:val="005373A0"/>
    <w:rsid w:val="005446F0"/>
    <w:rsid w:val="00544F66"/>
    <w:rsid w:val="00545395"/>
    <w:rsid w:val="00545B40"/>
    <w:rsid w:val="00545BED"/>
    <w:rsid w:val="00545CC8"/>
    <w:rsid w:val="00550498"/>
    <w:rsid w:val="005513FF"/>
    <w:rsid w:val="005516A0"/>
    <w:rsid w:val="0055274E"/>
    <w:rsid w:val="00555DA3"/>
    <w:rsid w:val="00556F5E"/>
    <w:rsid w:val="005576DD"/>
    <w:rsid w:val="005577BE"/>
    <w:rsid w:val="00557A52"/>
    <w:rsid w:val="00560161"/>
    <w:rsid w:val="0056043A"/>
    <w:rsid w:val="005619C5"/>
    <w:rsid w:val="00566A63"/>
    <w:rsid w:val="005714B4"/>
    <w:rsid w:val="005755F9"/>
    <w:rsid w:val="00577366"/>
    <w:rsid w:val="00577AC7"/>
    <w:rsid w:val="00582188"/>
    <w:rsid w:val="00585425"/>
    <w:rsid w:val="00585D89"/>
    <w:rsid w:val="005872E4"/>
    <w:rsid w:val="00590A33"/>
    <w:rsid w:val="005932CE"/>
    <w:rsid w:val="00593796"/>
    <w:rsid w:val="0059502B"/>
    <w:rsid w:val="005A033B"/>
    <w:rsid w:val="005A12B4"/>
    <w:rsid w:val="005A281B"/>
    <w:rsid w:val="005A4766"/>
    <w:rsid w:val="005A4E48"/>
    <w:rsid w:val="005A4F1C"/>
    <w:rsid w:val="005A788E"/>
    <w:rsid w:val="005B18A4"/>
    <w:rsid w:val="005B2498"/>
    <w:rsid w:val="005B3899"/>
    <w:rsid w:val="005B3E54"/>
    <w:rsid w:val="005B4075"/>
    <w:rsid w:val="005B43E9"/>
    <w:rsid w:val="005B482F"/>
    <w:rsid w:val="005B6D69"/>
    <w:rsid w:val="005B78A5"/>
    <w:rsid w:val="005C0D11"/>
    <w:rsid w:val="005C1E33"/>
    <w:rsid w:val="005C2257"/>
    <w:rsid w:val="005C2671"/>
    <w:rsid w:val="005C2F54"/>
    <w:rsid w:val="005C587C"/>
    <w:rsid w:val="005C69FB"/>
    <w:rsid w:val="005D0B33"/>
    <w:rsid w:val="005D2A1C"/>
    <w:rsid w:val="005D358E"/>
    <w:rsid w:val="005D3CBB"/>
    <w:rsid w:val="005D3F05"/>
    <w:rsid w:val="005D4C59"/>
    <w:rsid w:val="005D5659"/>
    <w:rsid w:val="005D587E"/>
    <w:rsid w:val="005D5E7D"/>
    <w:rsid w:val="005D6740"/>
    <w:rsid w:val="005E008D"/>
    <w:rsid w:val="005E0B40"/>
    <w:rsid w:val="005E191B"/>
    <w:rsid w:val="005E1DDE"/>
    <w:rsid w:val="005E6B09"/>
    <w:rsid w:val="005F1DAA"/>
    <w:rsid w:val="005F34AC"/>
    <w:rsid w:val="005F40F0"/>
    <w:rsid w:val="005F5337"/>
    <w:rsid w:val="00600210"/>
    <w:rsid w:val="006004BC"/>
    <w:rsid w:val="006004F4"/>
    <w:rsid w:val="0060175C"/>
    <w:rsid w:val="00602373"/>
    <w:rsid w:val="00611776"/>
    <w:rsid w:val="006150AB"/>
    <w:rsid w:val="00615233"/>
    <w:rsid w:val="00615810"/>
    <w:rsid w:val="0062148C"/>
    <w:rsid w:val="006218E2"/>
    <w:rsid w:val="006224A0"/>
    <w:rsid w:val="006234BE"/>
    <w:rsid w:val="00623A0C"/>
    <w:rsid w:val="006267CC"/>
    <w:rsid w:val="00626862"/>
    <w:rsid w:val="00630D5B"/>
    <w:rsid w:val="0063246D"/>
    <w:rsid w:val="00633D16"/>
    <w:rsid w:val="00634240"/>
    <w:rsid w:val="00634F63"/>
    <w:rsid w:val="00635CA9"/>
    <w:rsid w:val="00637846"/>
    <w:rsid w:val="00637B94"/>
    <w:rsid w:val="0064368F"/>
    <w:rsid w:val="00644651"/>
    <w:rsid w:val="006450B9"/>
    <w:rsid w:val="00645201"/>
    <w:rsid w:val="006476B3"/>
    <w:rsid w:val="00647F45"/>
    <w:rsid w:val="00650975"/>
    <w:rsid w:val="00650F1C"/>
    <w:rsid w:val="0065400E"/>
    <w:rsid w:val="0065401D"/>
    <w:rsid w:val="00657C30"/>
    <w:rsid w:val="0066192A"/>
    <w:rsid w:val="00661A65"/>
    <w:rsid w:val="006628A7"/>
    <w:rsid w:val="00664AB8"/>
    <w:rsid w:val="00671168"/>
    <w:rsid w:val="0067231E"/>
    <w:rsid w:val="00672734"/>
    <w:rsid w:val="006763EA"/>
    <w:rsid w:val="006769A2"/>
    <w:rsid w:val="00681206"/>
    <w:rsid w:val="00681EAE"/>
    <w:rsid w:val="00681F2D"/>
    <w:rsid w:val="00683644"/>
    <w:rsid w:val="0068517A"/>
    <w:rsid w:val="00686871"/>
    <w:rsid w:val="00693A26"/>
    <w:rsid w:val="00694F69"/>
    <w:rsid w:val="00694FD3"/>
    <w:rsid w:val="00695FFA"/>
    <w:rsid w:val="0069645D"/>
    <w:rsid w:val="00696929"/>
    <w:rsid w:val="00696CF4"/>
    <w:rsid w:val="006A1BE7"/>
    <w:rsid w:val="006A2D4F"/>
    <w:rsid w:val="006A5611"/>
    <w:rsid w:val="006A616F"/>
    <w:rsid w:val="006A7E47"/>
    <w:rsid w:val="006B37DC"/>
    <w:rsid w:val="006C06E3"/>
    <w:rsid w:val="006C28B3"/>
    <w:rsid w:val="006C2D8D"/>
    <w:rsid w:val="006C3A5A"/>
    <w:rsid w:val="006C4590"/>
    <w:rsid w:val="006C4BB7"/>
    <w:rsid w:val="006C4CFE"/>
    <w:rsid w:val="006C779A"/>
    <w:rsid w:val="006C7DBC"/>
    <w:rsid w:val="006D1650"/>
    <w:rsid w:val="006D310B"/>
    <w:rsid w:val="006D521B"/>
    <w:rsid w:val="006D5750"/>
    <w:rsid w:val="006D584D"/>
    <w:rsid w:val="006D5EA7"/>
    <w:rsid w:val="006D7B87"/>
    <w:rsid w:val="006E0EE8"/>
    <w:rsid w:val="006E2292"/>
    <w:rsid w:val="006E29E9"/>
    <w:rsid w:val="006E2D84"/>
    <w:rsid w:val="006E785A"/>
    <w:rsid w:val="006E7E3A"/>
    <w:rsid w:val="006F3051"/>
    <w:rsid w:val="00700643"/>
    <w:rsid w:val="007007A2"/>
    <w:rsid w:val="007019D3"/>
    <w:rsid w:val="00702149"/>
    <w:rsid w:val="00703455"/>
    <w:rsid w:val="00704772"/>
    <w:rsid w:val="00705A8C"/>
    <w:rsid w:val="0070702B"/>
    <w:rsid w:val="00707887"/>
    <w:rsid w:val="00710499"/>
    <w:rsid w:val="0071091F"/>
    <w:rsid w:val="0071288A"/>
    <w:rsid w:val="007137C1"/>
    <w:rsid w:val="00713A15"/>
    <w:rsid w:val="00714883"/>
    <w:rsid w:val="00714E8F"/>
    <w:rsid w:val="0071554E"/>
    <w:rsid w:val="00716153"/>
    <w:rsid w:val="00717135"/>
    <w:rsid w:val="007179D2"/>
    <w:rsid w:val="00720F7C"/>
    <w:rsid w:val="00721B59"/>
    <w:rsid w:val="00722B41"/>
    <w:rsid w:val="00723419"/>
    <w:rsid w:val="0072380B"/>
    <w:rsid w:val="0072481B"/>
    <w:rsid w:val="00727694"/>
    <w:rsid w:val="00727F92"/>
    <w:rsid w:val="00730953"/>
    <w:rsid w:val="00733881"/>
    <w:rsid w:val="00733D8A"/>
    <w:rsid w:val="00734482"/>
    <w:rsid w:val="0073522C"/>
    <w:rsid w:val="00736262"/>
    <w:rsid w:val="00737D3B"/>
    <w:rsid w:val="00740866"/>
    <w:rsid w:val="007429D1"/>
    <w:rsid w:val="007452C5"/>
    <w:rsid w:val="00746EAE"/>
    <w:rsid w:val="00747B6E"/>
    <w:rsid w:val="00747CF3"/>
    <w:rsid w:val="0075086E"/>
    <w:rsid w:val="00752B3D"/>
    <w:rsid w:val="00752DC2"/>
    <w:rsid w:val="007550CC"/>
    <w:rsid w:val="00756995"/>
    <w:rsid w:val="0076116A"/>
    <w:rsid w:val="007612D7"/>
    <w:rsid w:val="007615AB"/>
    <w:rsid w:val="00762452"/>
    <w:rsid w:val="007658AE"/>
    <w:rsid w:val="007674A4"/>
    <w:rsid w:val="00767883"/>
    <w:rsid w:val="00771536"/>
    <w:rsid w:val="0077187B"/>
    <w:rsid w:val="007729D2"/>
    <w:rsid w:val="00775B66"/>
    <w:rsid w:val="0077684C"/>
    <w:rsid w:val="0077773B"/>
    <w:rsid w:val="00781867"/>
    <w:rsid w:val="00782581"/>
    <w:rsid w:val="00782D64"/>
    <w:rsid w:val="00783B49"/>
    <w:rsid w:val="00783E0E"/>
    <w:rsid w:val="00785270"/>
    <w:rsid w:val="00785323"/>
    <w:rsid w:val="007865C5"/>
    <w:rsid w:val="00787908"/>
    <w:rsid w:val="00793C96"/>
    <w:rsid w:val="00793F05"/>
    <w:rsid w:val="00796047"/>
    <w:rsid w:val="007960EC"/>
    <w:rsid w:val="00796C07"/>
    <w:rsid w:val="00797E38"/>
    <w:rsid w:val="007A11A8"/>
    <w:rsid w:val="007A1F52"/>
    <w:rsid w:val="007A352E"/>
    <w:rsid w:val="007A5F39"/>
    <w:rsid w:val="007A61AF"/>
    <w:rsid w:val="007A79A5"/>
    <w:rsid w:val="007B0231"/>
    <w:rsid w:val="007B14A8"/>
    <w:rsid w:val="007B1FC3"/>
    <w:rsid w:val="007B266F"/>
    <w:rsid w:val="007B2A5C"/>
    <w:rsid w:val="007B3C7B"/>
    <w:rsid w:val="007B3F35"/>
    <w:rsid w:val="007B5A69"/>
    <w:rsid w:val="007B5EEC"/>
    <w:rsid w:val="007B6AB5"/>
    <w:rsid w:val="007C03A6"/>
    <w:rsid w:val="007C0E14"/>
    <w:rsid w:val="007C19A9"/>
    <w:rsid w:val="007C3145"/>
    <w:rsid w:val="007C3E26"/>
    <w:rsid w:val="007C457E"/>
    <w:rsid w:val="007C7238"/>
    <w:rsid w:val="007C743E"/>
    <w:rsid w:val="007C7D5A"/>
    <w:rsid w:val="007C7FFC"/>
    <w:rsid w:val="007D066C"/>
    <w:rsid w:val="007D0D05"/>
    <w:rsid w:val="007D2AB2"/>
    <w:rsid w:val="007D33F7"/>
    <w:rsid w:val="007D5415"/>
    <w:rsid w:val="007D56A9"/>
    <w:rsid w:val="007D79C3"/>
    <w:rsid w:val="007E0046"/>
    <w:rsid w:val="007E0509"/>
    <w:rsid w:val="007E0A3D"/>
    <w:rsid w:val="007E1409"/>
    <w:rsid w:val="007E1427"/>
    <w:rsid w:val="007E1F83"/>
    <w:rsid w:val="007E2CD1"/>
    <w:rsid w:val="007E3670"/>
    <w:rsid w:val="007E3C6E"/>
    <w:rsid w:val="007E446E"/>
    <w:rsid w:val="007E4E05"/>
    <w:rsid w:val="007E5C47"/>
    <w:rsid w:val="007E60B0"/>
    <w:rsid w:val="007F0DB4"/>
    <w:rsid w:val="007F1738"/>
    <w:rsid w:val="007F18A9"/>
    <w:rsid w:val="007F2B5E"/>
    <w:rsid w:val="007F2B81"/>
    <w:rsid w:val="007F49F2"/>
    <w:rsid w:val="007F6CEF"/>
    <w:rsid w:val="007F7AB7"/>
    <w:rsid w:val="0080031E"/>
    <w:rsid w:val="00800A21"/>
    <w:rsid w:val="008036A9"/>
    <w:rsid w:val="008036AE"/>
    <w:rsid w:val="00804E5C"/>
    <w:rsid w:val="00805104"/>
    <w:rsid w:val="00806DFF"/>
    <w:rsid w:val="00807426"/>
    <w:rsid w:val="008078E8"/>
    <w:rsid w:val="00807D14"/>
    <w:rsid w:val="00810D97"/>
    <w:rsid w:val="00814334"/>
    <w:rsid w:val="00816C85"/>
    <w:rsid w:val="008217D8"/>
    <w:rsid w:val="008303A9"/>
    <w:rsid w:val="00830B99"/>
    <w:rsid w:val="00831A21"/>
    <w:rsid w:val="008320E1"/>
    <w:rsid w:val="00835579"/>
    <w:rsid w:val="00837738"/>
    <w:rsid w:val="0084023C"/>
    <w:rsid w:val="00840495"/>
    <w:rsid w:val="00840753"/>
    <w:rsid w:val="00841CAE"/>
    <w:rsid w:val="00841DD1"/>
    <w:rsid w:val="00846847"/>
    <w:rsid w:val="00846AD8"/>
    <w:rsid w:val="00846E0E"/>
    <w:rsid w:val="00852712"/>
    <w:rsid w:val="00852DA6"/>
    <w:rsid w:val="008530D3"/>
    <w:rsid w:val="00855E22"/>
    <w:rsid w:val="008568FE"/>
    <w:rsid w:val="00856A0D"/>
    <w:rsid w:val="00857ABC"/>
    <w:rsid w:val="00861029"/>
    <w:rsid w:val="0086113E"/>
    <w:rsid w:val="008613E7"/>
    <w:rsid w:val="0086274A"/>
    <w:rsid w:val="00864001"/>
    <w:rsid w:val="00865839"/>
    <w:rsid w:val="00865987"/>
    <w:rsid w:val="00865E4D"/>
    <w:rsid w:val="008662AA"/>
    <w:rsid w:val="00866783"/>
    <w:rsid w:val="0086729A"/>
    <w:rsid w:val="00867E74"/>
    <w:rsid w:val="00871FA5"/>
    <w:rsid w:val="00872716"/>
    <w:rsid w:val="00874214"/>
    <w:rsid w:val="0087515C"/>
    <w:rsid w:val="00876992"/>
    <w:rsid w:val="00876BA3"/>
    <w:rsid w:val="00880C77"/>
    <w:rsid w:val="00881B69"/>
    <w:rsid w:val="00882203"/>
    <w:rsid w:val="0088307A"/>
    <w:rsid w:val="00883185"/>
    <w:rsid w:val="0088330E"/>
    <w:rsid w:val="008849A4"/>
    <w:rsid w:val="0088529E"/>
    <w:rsid w:val="008871EB"/>
    <w:rsid w:val="008906F3"/>
    <w:rsid w:val="0089359A"/>
    <w:rsid w:val="00893D57"/>
    <w:rsid w:val="0089563A"/>
    <w:rsid w:val="00897B0F"/>
    <w:rsid w:val="008A1B2E"/>
    <w:rsid w:val="008A2120"/>
    <w:rsid w:val="008A2A94"/>
    <w:rsid w:val="008A2B31"/>
    <w:rsid w:val="008A35EB"/>
    <w:rsid w:val="008A4860"/>
    <w:rsid w:val="008A5659"/>
    <w:rsid w:val="008A574B"/>
    <w:rsid w:val="008A74B0"/>
    <w:rsid w:val="008A7960"/>
    <w:rsid w:val="008B01F3"/>
    <w:rsid w:val="008B464E"/>
    <w:rsid w:val="008B5CB7"/>
    <w:rsid w:val="008B641E"/>
    <w:rsid w:val="008B673F"/>
    <w:rsid w:val="008B695C"/>
    <w:rsid w:val="008C0410"/>
    <w:rsid w:val="008C22A1"/>
    <w:rsid w:val="008C3525"/>
    <w:rsid w:val="008C62FA"/>
    <w:rsid w:val="008C7456"/>
    <w:rsid w:val="008C7AF5"/>
    <w:rsid w:val="008D107E"/>
    <w:rsid w:val="008D128F"/>
    <w:rsid w:val="008D15E1"/>
    <w:rsid w:val="008D271F"/>
    <w:rsid w:val="008D290B"/>
    <w:rsid w:val="008D3023"/>
    <w:rsid w:val="008D5DA6"/>
    <w:rsid w:val="008D5F49"/>
    <w:rsid w:val="008D6402"/>
    <w:rsid w:val="008D7130"/>
    <w:rsid w:val="008E06D1"/>
    <w:rsid w:val="008E25F0"/>
    <w:rsid w:val="008E308C"/>
    <w:rsid w:val="008E348A"/>
    <w:rsid w:val="008E47BB"/>
    <w:rsid w:val="008E578A"/>
    <w:rsid w:val="008E72AB"/>
    <w:rsid w:val="008F086F"/>
    <w:rsid w:val="008F1991"/>
    <w:rsid w:val="008F3A0C"/>
    <w:rsid w:val="008F5F5E"/>
    <w:rsid w:val="008F7026"/>
    <w:rsid w:val="00900CD2"/>
    <w:rsid w:val="00901A17"/>
    <w:rsid w:val="009027CC"/>
    <w:rsid w:val="009030F9"/>
    <w:rsid w:val="00904642"/>
    <w:rsid w:val="009047EF"/>
    <w:rsid w:val="00904F86"/>
    <w:rsid w:val="00907B54"/>
    <w:rsid w:val="00907DB9"/>
    <w:rsid w:val="00911EDE"/>
    <w:rsid w:val="009131A6"/>
    <w:rsid w:val="00914671"/>
    <w:rsid w:val="0091472B"/>
    <w:rsid w:val="00914BA8"/>
    <w:rsid w:val="009150D0"/>
    <w:rsid w:val="009156B2"/>
    <w:rsid w:val="00920330"/>
    <w:rsid w:val="00920EC2"/>
    <w:rsid w:val="00922051"/>
    <w:rsid w:val="00922A3A"/>
    <w:rsid w:val="009243FB"/>
    <w:rsid w:val="00925272"/>
    <w:rsid w:val="00926332"/>
    <w:rsid w:val="00926E30"/>
    <w:rsid w:val="0092717C"/>
    <w:rsid w:val="009273D3"/>
    <w:rsid w:val="009332F2"/>
    <w:rsid w:val="00933F8B"/>
    <w:rsid w:val="009379A3"/>
    <w:rsid w:val="009416B8"/>
    <w:rsid w:val="00941BB4"/>
    <w:rsid w:val="00941D12"/>
    <w:rsid w:val="009426E6"/>
    <w:rsid w:val="00942C38"/>
    <w:rsid w:val="00944ABD"/>
    <w:rsid w:val="009467C4"/>
    <w:rsid w:val="009506BD"/>
    <w:rsid w:val="00951251"/>
    <w:rsid w:val="00951898"/>
    <w:rsid w:val="00951D2E"/>
    <w:rsid w:val="00953173"/>
    <w:rsid w:val="00956006"/>
    <w:rsid w:val="00957B43"/>
    <w:rsid w:val="009608B0"/>
    <w:rsid w:val="00960B23"/>
    <w:rsid w:val="0096700B"/>
    <w:rsid w:val="009702A7"/>
    <w:rsid w:val="00971190"/>
    <w:rsid w:val="00971798"/>
    <w:rsid w:val="00975CE4"/>
    <w:rsid w:val="00980631"/>
    <w:rsid w:val="00980D36"/>
    <w:rsid w:val="009825DC"/>
    <w:rsid w:val="00982968"/>
    <w:rsid w:val="00984E0F"/>
    <w:rsid w:val="009856CB"/>
    <w:rsid w:val="00987A23"/>
    <w:rsid w:val="009933CA"/>
    <w:rsid w:val="009A010E"/>
    <w:rsid w:val="009A1E2B"/>
    <w:rsid w:val="009A2806"/>
    <w:rsid w:val="009A2FF8"/>
    <w:rsid w:val="009A4041"/>
    <w:rsid w:val="009A6E78"/>
    <w:rsid w:val="009A71CA"/>
    <w:rsid w:val="009A752A"/>
    <w:rsid w:val="009B5DFF"/>
    <w:rsid w:val="009B6A1D"/>
    <w:rsid w:val="009B7D90"/>
    <w:rsid w:val="009C0F7A"/>
    <w:rsid w:val="009C2B0A"/>
    <w:rsid w:val="009C2CAF"/>
    <w:rsid w:val="009C36ED"/>
    <w:rsid w:val="009C39A7"/>
    <w:rsid w:val="009C3B37"/>
    <w:rsid w:val="009C4B05"/>
    <w:rsid w:val="009C5193"/>
    <w:rsid w:val="009C706B"/>
    <w:rsid w:val="009D04E5"/>
    <w:rsid w:val="009D0C09"/>
    <w:rsid w:val="009D1D50"/>
    <w:rsid w:val="009D2D1A"/>
    <w:rsid w:val="009D2DBA"/>
    <w:rsid w:val="009D5AE8"/>
    <w:rsid w:val="009E048A"/>
    <w:rsid w:val="009E1221"/>
    <w:rsid w:val="009E2ED0"/>
    <w:rsid w:val="009E3ED2"/>
    <w:rsid w:val="009E5D17"/>
    <w:rsid w:val="009E5FA5"/>
    <w:rsid w:val="009E60AC"/>
    <w:rsid w:val="009E6128"/>
    <w:rsid w:val="009E7458"/>
    <w:rsid w:val="009F0E1B"/>
    <w:rsid w:val="009F13FB"/>
    <w:rsid w:val="009F1582"/>
    <w:rsid w:val="009F1CC0"/>
    <w:rsid w:val="009F24AA"/>
    <w:rsid w:val="009F2987"/>
    <w:rsid w:val="009F2BBF"/>
    <w:rsid w:val="009F3A48"/>
    <w:rsid w:val="009F53D6"/>
    <w:rsid w:val="009F7485"/>
    <w:rsid w:val="00A0308A"/>
    <w:rsid w:val="00A0693A"/>
    <w:rsid w:val="00A10024"/>
    <w:rsid w:val="00A10869"/>
    <w:rsid w:val="00A15A0E"/>
    <w:rsid w:val="00A163E5"/>
    <w:rsid w:val="00A1734A"/>
    <w:rsid w:val="00A17DF3"/>
    <w:rsid w:val="00A20C4E"/>
    <w:rsid w:val="00A21943"/>
    <w:rsid w:val="00A23769"/>
    <w:rsid w:val="00A23CE1"/>
    <w:rsid w:val="00A25EE1"/>
    <w:rsid w:val="00A26160"/>
    <w:rsid w:val="00A27587"/>
    <w:rsid w:val="00A31838"/>
    <w:rsid w:val="00A31C47"/>
    <w:rsid w:val="00A330B8"/>
    <w:rsid w:val="00A33BD8"/>
    <w:rsid w:val="00A40511"/>
    <w:rsid w:val="00A40D9C"/>
    <w:rsid w:val="00A41AAC"/>
    <w:rsid w:val="00A42BDA"/>
    <w:rsid w:val="00A430C8"/>
    <w:rsid w:val="00A4454B"/>
    <w:rsid w:val="00A4466C"/>
    <w:rsid w:val="00A47DF2"/>
    <w:rsid w:val="00A507D4"/>
    <w:rsid w:val="00A51C8C"/>
    <w:rsid w:val="00A5259E"/>
    <w:rsid w:val="00A5390C"/>
    <w:rsid w:val="00A53FA3"/>
    <w:rsid w:val="00A56094"/>
    <w:rsid w:val="00A57472"/>
    <w:rsid w:val="00A6122F"/>
    <w:rsid w:val="00A6237F"/>
    <w:rsid w:val="00A71286"/>
    <w:rsid w:val="00A73D6D"/>
    <w:rsid w:val="00A75076"/>
    <w:rsid w:val="00A770C4"/>
    <w:rsid w:val="00A8001E"/>
    <w:rsid w:val="00A80502"/>
    <w:rsid w:val="00A813CC"/>
    <w:rsid w:val="00A82B4D"/>
    <w:rsid w:val="00A82D58"/>
    <w:rsid w:val="00A85116"/>
    <w:rsid w:val="00A85561"/>
    <w:rsid w:val="00A90FE1"/>
    <w:rsid w:val="00A91DD7"/>
    <w:rsid w:val="00A91F1E"/>
    <w:rsid w:val="00A95C0F"/>
    <w:rsid w:val="00AA06D9"/>
    <w:rsid w:val="00AA0CBC"/>
    <w:rsid w:val="00AA1371"/>
    <w:rsid w:val="00AA284B"/>
    <w:rsid w:val="00AA2FB3"/>
    <w:rsid w:val="00AA3D8B"/>
    <w:rsid w:val="00AA46B7"/>
    <w:rsid w:val="00AA5285"/>
    <w:rsid w:val="00AB2C86"/>
    <w:rsid w:val="00AB3032"/>
    <w:rsid w:val="00AB3F26"/>
    <w:rsid w:val="00AB5187"/>
    <w:rsid w:val="00AB7A5D"/>
    <w:rsid w:val="00AC0165"/>
    <w:rsid w:val="00AC0BD1"/>
    <w:rsid w:val="00AC25AA"/>
    <w:rsid w:val="00AC2918"/>
    <w:rsid w:val="00AC4037"/>
    <w:rsid w:val="00AC6C8D"/>
    <w:rsid w:val="00AD003D"/>
    <w:rsid w:val="00AD11DC"/>
    <w:rsid w:val="00AD196B"/>
    <w:rsid w:val="00AD1F7A"/>
    <w:rsid w:val="00AD380D"/>
    <w:rsid w:val="00AD3D5F"/>
    <w:rsid w:val="00AD47CC"/>
    <w:rsid w:val="00AD5B19"/>
    <w:rsid w:val="00AD683C"/>
    <w:rsid w:val="00AD7CEA"/>
    <w:rsid w:val="00AE0319"/>
    <w:rsid w:val="00AE1425"/>
    <w:rsid w:val="00AE259B"/>
    <w:rsid w:val="00AE4B69"/>
    <w:rsid w:val="00AE54AC"/>
    <w:rsid w:val="00AE6C2E"/>
    <w:rsid w:val="00AF350A"/>
    <w:rsid w:val="00AF3A54"/>
    <w:rsid w:val="00AF736A"/>
    <w:rsid w:val="00AF741F"/>
    <w:rsid w:val="00B03809"/>
    <w:rsid w:val="00B04F06"/>
    <w:rsid w:val="00B07CAC"/>
    <w:rsid w:val="00B10310"/>
    <w:rsid w:val="00B11933"/>
    <w:rsid w:val="00B11BA0"/>
    <w:rsid w:val="00B11CBE"/>
    <w:rsid w:val="00B11D63"/>
    <w:rsid w:val="00B122A9"/>
    <w:rsid w:val="00B1307D"/>
    <w:rsid w:val="00B147AD"/>
    <w:rsid w:val="00B1486C"/>
    <w:rsid w:val="00B14C44"/>
    <w:rsid w:val="00B14EBF"/>
    <w:rsid w:val="00B14EFD"/>
    <w:rsid w:val="00B153EF"/>
    <w:rsid w:val="00B16596"/>
    <w:rsid w:val="00B16B8E"/>
    <w:rsid w:val="00B17751"/>
    <w:rsid w:val="00B21A93"/>
    <w:rsid w:val="00B24EE4"/>
    <w:rsid w:val="00B27D95"/>
    <w:rsid w:val="00B31208"/>
    <w:rsid w:val="00B33275"/>
    <w:rsid w:val="00B338C0"/>
    <w:rsid w:val="00B35A37"/>
    <w:rsid w:val="00B36161"/>
    <w:rsid w:val="00B370E5"/>
    <w:rsid w:val="00B44ADA"/>
    <w:rsid w:val="00B45501"/>
    <w:rsid w:val="00B455D2"/>
    <w:rsid w:val="00B53A15"/>
    <w:rsid w:val="00B54F75"/>
    <w:rsid w:val="00B566ED"/>
    <w:rsid w:val="00B62461"/>
    <w:rsid w:val="00B62794"/>
    <w:rsid w:val="00B65D98"/>
    <w:rsid w:val="00B70A39"/>
    <w:rsid w:val="00B70DC5"/>
    <w:rsid w:val="00B731FA"/>
    <w:rsid w:val="00B7322D"/>
    <w:rsid w:val="00B73C12"/>
    <w:rsid w:val="00B75A59"/>
    <w:rsid w:val="00B768A4"/>
    <w:rsid w:val="00B776BE"/>
    <w:rsid w:val="00B80A57"/>
    <w:rsid w:val="00B8102C"/>
    <w:rsid w:val="00B81F9C"/>
    <w:rsid w:val="00B8601F"/>
    <w:rsid w:val="00B86CEF"/>
    <w:rsid w:val="00B878CA"/>
    <w:rsid w:val="00B90B52"/>
    <w:rsid w:val="00B91A14"/>
    <w:rsid w:val="00B91C7D"/>
    <w:rsid w:val="00B93C6F"/>
    <w:rsid w:val="00B95718"/>
    <w:rsid w:val="00B95F6F"/>
    <w:rsid w:val="00BA21E2"/>
    <w:rsid w:val="00BA77E3"/>
    <w:rsid w:val="00BB26B3"/>
    <w:rsid w:val="00BB4B81"/>
    <w:rsid w:val="00BB4D87"/>
    <w:rsid w:val="00BB7C84"/>
    <w:rsid w:val="00BC0E9E"/>
    <w:rsid w:val="00BC1CE4"/>
    <w:rsid w:val="00BC2C3A"/>
    <w:rsid w:val="00BC522C"/>
    <w:rsid w:val="00BC5B6D"/>
    <w:rsid w:val="00BC721B"/>
    <w:rsid w:val="00BD131E"/>
    <w:rsid w:val="00BD32EA"/>
    <w:rsid w:val="00BD5419"/>
    <w:rsid w:val="00BD6D27"/>
    <w:rsid w:val="00BD6F81"/>
    <w:rsid w:val="00BE02E5"/>
    <w:rsid w:val="00BE28EE"/>
    <w:rsid w:val="00BE3DC6"/>
    <w:rsid w:val="00BE4ADD"/>
    <w:rsid w:val="00BE4B2E"/>
    <w:rsid w:val="00BF2264"/>
    <w:rsid w:val="00BF40F5"/>
    <w:rsid w:val="00BF4B8B"/>
    <w:rsid w:val="00BF6D93"/>
    <w:rsid w:val="00C0009C"/>
    <w:rsid w:val="00C00702"/>
    <w:rsid w:val="00C017C3"/>
    <w:rsid w:val="00C02D3F"/>
    <w:rsid w:val="00C03A2B"/>
    <w:rsid w:val="00C04427"/>
    <w:rsid w:val="00C063E9"/>
    <w:rsid w:val="00C10B3A"/>
    <w:rsid w:val="00C11726"/>
    <w:rsid w:val="00C12203"/>
    <w:rsid w:val="00C1317E"/>
    <w:rsid w:val="00C13E45"/>
    <w:rsid w:val="00C140D8"/>
    <w:rsid w:val="00C14400"/>
    <w:rsid w:val="00C15534"/>
    <w:rsid w:val="00C1602B"/>
    <w:rsid w:val="00C16081"/>
    <w:rsid w:val="00C2134B"/>
    <w:rsid w:val="00C21F9F"/>
    <w:rsid w:val="00C22929"/>
    <w:rsid w:val="00C2407E"/>
    <w:rsid w:val="00C25239"/>
    <w:rsid w:val="00C25485"/>
    <w:rsid w:val="00C25627"/>
    <w:rsid w:val="00C25658"/>
    <w:rsid w:val="00C257BD"/>
    <w:rsid w:val="00C27DD8"/>
    <w:rsid w:val="00C302C7"/>
    <w:rsid w:val="00C307E3"/>
    <w:rsid w:val="00C30936"/>
    <w:rsid w:val="00C32B5B"/>
    <w:rsid w:val="00C34815"/>
    <w:rsid w:val="00C350BD"/>
    <w:rsid w:val="00C35CFD"/>
    <w:rsid w:val="00C36D16"/>
    <w:rsid w:val="00C4001A"/>
    <w:rsid w:val="00C40EF5"/>
    <w:rsid w:val="00C41FB1"/>
    <w:rsid w:val="00C421D6"/>
    <w:rsid w:val="00C432C6"/>
    <w:rsid w:val="00C4339E"/>
    <w:rsid w:val="00C44245"/>
    <w:rsid w:val="00C44BC6"/>
    <w:rsid w:val="00C44FEC"/>
    <w:rsid w:val="00C45CFD"/>
    <w:rsid w:val="00C46D76"/>
    <w:rsid w:val="00C470B6"/>
    <w:rsid w:val="00C513D5"/>
    <w:rsid w:val="00C53D4D"/>
    <w:rsid w:val="00C55E26"/>
    <w:rsid w:val="00C57C24"/>
    <w:rsid w:val="00C6091A"/>
    <w:rsid w:val="00C617E3"/>
    <w:rsid w:val="00C63462"/>
    <w:rsid w:val="00C64123"/>
    <w:rsid w:val="00C64A42"/>
    <w:rsid w:val="00C64A72"/>
    <w:rsid w:val="00C6565E"/>
    <w:rsid w:val="00C670BD"/>
    <w:rsid w:val="00C73B1E"/>
    <w:rsid w:val="00C7523B"/>
    <w:rsid w:val="00C76538"/>
    <w:rsid w:val="00C76720"/>
    <w:rsid w:val="00C76C16"/>
    <w:rsid w:val="00C779C6"/>
    <w:rsid w:val="00C806CE"/>
    <w:rsid w:val="00C80A5C"/>
    <w:rsid w:val="00C80B13"/>
    <w:rsid w:val="00C81EE3"/>
    <w:rsid w:val="00C823B7"/>
    <w:rsid w:val="00C82F00"/>
    <w:rsid w:val="00C83BD6"/>
    <w:rsid w:val="00C864BF"/>
    <w:rsid w:val="00C870C6"/>
    <w:rsid w:val="00C87540"/>
    <w:rsid w:val="00C87B09"/>
    <w:rsid w:val="00C87E17"/>
    <w:rsid w:val="00C90532"/>
    <w:rsid w:val="00C9071F"/>
    <w:rsid w:val="00C92AEB"/>
    <w:rsid w:val="00C93311"/>
    <w:rsid w:val="00C93646"/>
    <w:rsid w:val="00C940F4"/>
    <w:rsid w:val="00C9588D"/>
    <w:rsid w:val="00C96A79"/>
    <w:rsid w:val="00CA240B"/>
    <w:rsid w:val="00CA2A5F"/>
    <w:rsid w:val="00CA3CD7"/>
    <w:rsid w:val="00CA4378"/>
    <w:rsid w:val="00CA4451"/>
    <w:rsid w:val="00CA4A3D"/>
    <w:rsid w:val="00CA541C"/>
    <w:rsid w:val="00CA54C3"/>
    <w:rsid w:val="00CA5BD6"/>
    <w:rsid w:val="00CA6D33"/>
    <w:rsid w:val="00CA73A0"/>
    <w:rsid w:val="00CB02E8"/>
    <w:rsid w:val="00CB09E0"/>
    <w:rsid w:val="00CB359C"/>
    <w:rsid w:val="00CB43DB"/>
    <w:rsid w:val="00CB4624"/>
    <w:rsid w:val="00CB5809"/>
    <w:rsid w:val="00CC0FE9"/>
    <w:rsid w:val="00CC19AF"/>
    <w:rsid w:val="00CC1FC3"/>
    <w:rsid w:val="00CC200E"/>
    <w:rsid w:val="00CC28AD"/>
    <w:rsid w:val="00CC2FF9"/>
    <w:rsid w:val="00CC3500"/>
    <w:rsid w:val="00CC40F6"/>
    <w:rsid w:val="00CC4470"/>
    <w:rsid w:val="00CC4858"/>
    <w:rsid w:val="00CC6F1A"/>
    <w:rsid w:val="00CD0A73"/>
    <w:rsid w:val="00CD0BA5"/>
    <w:rsid w:val="00CD2D98"/>
    <w:rsid w:val="00CD316D"/>
    <w:rsid w:val="00CD437B"/>
    <w:rsid w:val="00CD6345"/>
    <w:rsid w:val="00CD714D"/>
    <w:rsid w:val="00CD7933"/>
    <w:rsid w:val="00CD7AB9"/>
    <w:rsid w:val="00CE0261"/>
    <w:rsid w:val="00CE49B0"/>
    <w:rsid w:val="00CE63FA"/>
    <w:rsid w:val="00CF7100"/>
    <w:rsid w:val="00CF7540"/>
    <w:rsid w:val="00D02071"/>
    <w:rsid w:val="00D020F2"/>
    <w:rsid w:val="00D044F1"/>
    <w:rsid w:val="00D05311"/>
    <w:rsid w:val="00D05C56"/>
    <w:rsid w:val="00D06254"/>
    <w:rsid w:val="00D072E2"/>
    <w:rsid w:val="00D10D78"/>
    <w:rsid w:val="00D14723"/>
    <w:rsid w:val="00D152EF"/>
    <w:rsid w:val="00D1576F"/>
    <w:rsid w:val="00D15AF5"/>
    <w:rsid w:val="00D17546"/>
    <w:rsid w:val="00D179E5"/>
    <w:rsid w:val="00D22234"/>
    <w:rsid w:val="00D25A87"/>
    <w:rsid w:val="00D26959"/>
    <w:rsid w:val="00D30D58"/>
    <w:rsid w:val="00D32163"/>
    <w:rsid w:val="00D35F08"/>
    <w:rsid w:val="00D36B00"/>
    <w:rsid w:val="00D371C9"/>
    <w:rsid w:val="00D3758E"/>
    <w:rsid w:val="00D407FF"/>
    <w:rsid w:val="00D4091C"/>
    <w:rsid w:val="00D42604"/>
    <w:rsid w:val="00D42DA6"/>
    <w:rsid w:val="00D43BDD"/>
    <w:rsid w:val="00D46049"/>
    <w:rsid w:val="00D46339"/>
    <w:rsid w:val="00D46D91"/>
    <w:rsid w:val="00D50478"/>
    <w:rsid w:val="00D50888"/>
    <w:rsid w:val="00D537E3"/>
    <w:rsid w:val="00D5540A"/>
    <w:rsid w:val="00D568C1"/>
    <w:rsid w:val="00D57F65"/>
    <w:rsid w:val="00D6061B"/>
    <w:rsid w:val="00D62F85"/>
    <w:rsid w:val="00D64F16"/>
    <w:rsid w:val="00D666F8"/>
    <w:rsid w:val="00D704C5"/>
    <w:rsid w:val="00D70CD1"/>
    <w:rsid w:val="00D711C7"/>
    <w:rsid w:val="00D744C6"/>
    <w:rsid w:val="00D74852"/>
    <w:rsid w:val="00D75C26"/>
    <w:rsid w:val="00D75E05"/>
    <w:rsid w:val="00D807C9"/>
    <w:rsid w:val="00D80E99"/>
    <w:rsid w:val="00D8456F"/>
    <w:rsid w:val="00D92C5D"/>
    <w:rsid w:val="00D92E51"/>
    <w:rsid w:val="00D9438C"/>
    <w:rsid w:val="00D95664"/>
    <w:rsid w:val="00D95B3F"/>
    <w:rsid w:val="00D970E6"/>
    <w:rsid w:val="00D976E6"/>
    <w:rsid w:val="00DA0B15"/>
    <w:rsid w:val="00DA1018"/>
    <w:rsid w:val="00DA1A2E"/>
    <w:rsid w:val="00DA2415"/>
    <w:rsid w:val="00DA655A"/>
    <w:rsid w:val="00DA7267"/>
    <w:rsid w:val="00DA7A39"/>
    <w:rsid w:val="00DA7E7F"/>
    <w:rsid w:val="00DB019F"/>
    <w:rsid w:val="00DB0A7A"/>
    <w:rsid w:val="00DB2B10"/>
    <w:rsid w:val="00DB3391"/>
    <w:rsid w:val="00DB4774"/>
    <w:rsid w:val="00DB4D7B"/>
    <w:rsid w:val="00DB54EE"/>
    <w:rsid w:val="00DB56F0"/>
    <w:rsid w:val="00DB59C9"/>
    <w:rsid w:val="00DB6D14"/>
    <w:rsid w:val="00DB7CB1"/>
    <w:rsid w:val="00DC2ED9"/>
    <w:rsid w:val="00DC2F6A"/>
    <w:rsid w:val="00DC3955"/>
    <w:rsid w:val="00DC4CB5"/>
    <w:rsid w:val="00DC6FD4"/>
    <w:rsid w:val="00DC7C0F"/>
    <w:rsid w:val="00DD13E8"/>
    <w:rsid w:val="00DD172B"/>
    <w:rsid w:val="00DD3501"/>
    <w:rsid w:val="00DD3E66"/>
    <w:rsid w:val="00DD51A4"/>
    <w:rsid w:val="00DD5B90"/>
    <w:rsid w:val="00DE4F12"/>
    <w:rsid w:val="00DE50D9"/>
    <w:rsid w:val="00DE6339"/>
    <w:rsid w:val="00DE7C9B"/>
    <w:rsid w:val="00DE7D11"/>
    <w:rsid w:val="00DF042E"/>
    <w:rsid w:val="00DF2CD9"/>
    <w:rsid w:val="00DF39CC"/>
    <w:rsid w:val="00DF3E10"/>
    <w:rsid w:val="00DF44B2"/>
    <w:rsid w:val="00DF4721"/>
    <w:rsid w:val="00DF4A50"/>
    <w:rsid w:val="00DF5788"/>
    <w:rsid w:val="00DF590B"/>
    <w:rsid w:val="00DF60F8"/>
    <w:rsid w:val="00DF7BC9"/>
    <w:rsid w:val="00E00731"/>
    <w:rsid w:val="00E00BCD"/>
    <w:rsid w:val="00E0197E"/>
    <w:rsid w:val="00E036CC"/>
    <w:rsid w:val="00E03FB6"/>
    <w:rsid w:val="00E04E92"/>
    <w:rsid w:val="00E05A72"/>
    <w:rsid w:val="00E0665E"/>
    <w:rsid w:val="00E13D54"/>
    <w:rsid w:val="00E15DB3"/>
    <w:rsid w:val="00E16943"/>
    <w:rsid w:val="00E21B68"/>
    <w:rsid w:val="00E23A62"/>
    <w:rsid w:val="00E24772"/>
    <w:rsid w:val="00E248D7"/>
    <w:rsid w:val="00E348CE"/>
    <w:rsid w:val="00E349F8"/>
    <w:rsid w:val="00E35BDB"/>
    <w:rsid w:val="00E36356"/>
    <w:rsid w:val="00E40447"/>
    <w:rsid w:val="00E427DC"/>
    <w:rsid w:val="00E42F8A"/>
    <w:rsid w:val="00E43221"/>
    <w:rsid w:val="00E43822"/>
    <w:rsid w:val="00E46848"/>
    <w:rsid w:val="00E470B7"/>
    <w:rsid w:val="00E47AB8"/>
    <w:rsid w:val="00E50A9F"/>
    <w:rsid w:val="00E50EA9"/>
    <w:rsid w:val="00E50ED8"/>
    <w:rsid w:val="00E511AB"/>
    <w:rsid w:val="00E51659"/>
    <w:rsid w:val="00E51860"/>
    <w:rsid w:val="00E51B97"/>
    <w:rsid w:val="00E54D98"/>
    <w:rsid w:val="00E54DE3"/>
    <w:rsid w:val="00E55D60"/>
    <w:rsid w:val="00E5735E"/>
    <w:rsid w:val="00E60455"/>
    <w:rsid w:val="00E621C1"/>
    <w:rsid w:val="00E63DF4"/>
    <w:rsid w:val="00E641AF"/>
    <w:rsid w:val="00E64861"/>
    <w:rsid w:val="00E64886"/>
    <w:rsid w:val="00E64BF0"/>
    <w:rsid w:val="00E65EB9"/>
    <w:rsid w:val="00E66003"/>
    <w:rsid w:val="00E6628E"/>
    <w:rsid w:val="00E66316"/>
    <w:rsid w:val="00E67DE6"/>
    <w:rsid w:val="00E70FE9"/>
    <w:rsid w:val="00E74586"/>
    <w:rsid w:val="00E747F3"/>
    <w:rsid w:val="00E7645E"/>
    <w:rsid w:val="00E776F4"/>
    <w:rsid w:val="00E8096F"/>
    <w:rsid w:val="00E81B1A"/>
    <w:rsid w:val="00E826A7"/>
    <w:rsid w:val="00E85BF3"/>
    <w:rsid w:val="00E8745C"/>
    <w:rsid w:val="00E87726"/>
    <w:rsid w:val="00E87A7E"/>
    <w:rsid w:val="00E87B44"/>
    <w:rsid w:val="00E9049A"/>
    <w:rsid w:val="00E9073F"/>
    <w:rsid w:val="00E90B3F"/>
    <w:rsid w:val="00E90FDE"/>
    <w:rsid w:val="00E93531"/>
    <w:rsid w:val="00E93A24"/>
    <w:rsid w:val="00E93C2A"/>
    <w:rsid w:val="00E93EC6"/>
    <w:rsid w:val="00E943C3"/>
    <w:rsid w:val="00E9448D"/>
    <w:rsid w:val="00E95FD9"/>
    <w:rsid w:val="00E97282"/>
    <w:rsid w:val="00E97367"/>
    <w:rsid w:val="00E97CF2"/>
    <w:rsid w:val="00EA1854"/>
    <w:rsid w:val="00EA3B50"/>
    <w:rsid w:val="00EA5170"/>
    <w:rsid w:val="00EA5D36"/>
    <w:rsid w:val="00EA63B6"/>
    <w:rsid w:val="00EB0E0D"/>
    <w:rsid w:val="00EB1515"/>
    <w:rsid w:val="00EB440C"/>
    <w:rsid w:val="00EB4C66"/>
    <w:rsid w:val="00EB4F47"/>
    <w:rsid w:val="00EB5F96"/>
    <w:rsid w:val="00EB7E89"/>
    <w:rsid w:val="00EB7F12"/>
    <w:rsid w:val="00EC1888"/>
    <w:rsid w:val="00EC259A"/>
    <w:rsid w:val="00EC39E9"/>
    <w:rsid w:val="00EC3B99"/>
    <w:rsid w:val="00EC40B2"/>
    <w:rsid w:val="00EC4114"/>
    <w:rsid w:val="00ED0089"/>
    <w:rsid w:val="00ED01AB"/>
    <w:rsid w:val="00ED03CA"/>
    <w:rsid w:val="00ED1B61"/>
    <w:rsid w:val="00ED2E4D"/>
    <w:rsid w:val="00ED6319"/>
    <w:rsid w:val="00EE143C"/>
    <w:rsid w:val="00EE5D9E"/>
    <w:rsid w:val="00EF3654"/>
    <w:rsid w:val="00EF38F0"/>
    <w:rsid w:val="00EF39BD"/>
    <w:rsid w:val="00EF3AE4"/>
    <w:rsid w:val="00EF4AD8"/>
    <w:rsid w:val="00EF4DC8"/>
    <w:rsid w:val="00EF5198"/>
    <w:rsid w:val="00EF5FFA"/>
    <w:rsid w:val="00EF6D18"/>
    <w:rsid w:val="00F02BFE"/>
    <w:rsid w:val="00F03D81"/>
    <w:rsid w:val="00F03FA2"/>
    <w:rsid w:val="00F0439C"/>
    <w:rsid w:val="00F04779"/>
    <w:rsid w:val="00F04857"/>
    <w:rsid w:val="00F06523"/>
    <w:rsid w:val="00F10B70"/>
    <w:rsid w:val="00F14A82"/>
    <w:rsid w:val="00F15754"/>
    <w:rsid w:val="00F15EA1"/>
    <w:rsid w:val="00F16A48"/>
    <w:rsid w:val="00F17A0E"/>
    <w:rsid w:val="00F2024A"/>
    <w:rsid w:val="00F203EE"/>
    <w:rsid w:val="00F20E36"/>
    <w:rsid w:val="00F24571"/>
    <w:rsid w:val="00F246C5"/>
    <w:rsid w:val="00F24824"/>
    <w:rsid w:val="00F24DA5"/>
    <w:rsid w:val="00F2551C"/>
    <w:rsid w:val="00F255A6"/>
    <w:rsid w:val="00F255BE"/>
    <w:rsid w:val="00F26906"/>
    <w:rsid w:val="00F26CEA"/>
    <w:rsid w:val="00F2749F"/>
    <w:rsid w:val="00F27680"/>
    <w:rsid w:val="00F3040C"/>
    <w:rsid w:val="00F30FD1"/>
    <w:rsid w:val="00F3301F"/>
    <w:rsid w:val="00F33A48"/>
    <w:rsid w:val="00F34D7D"/>
    <w:rsid w:val="00F35884"/>
    <w:rsid w:val="00F40266"/>
    <w:rsid w:val="00F41B57"/>
    <w:rsid w:val="00F41E76"/>
    <w:rsid w:val="00F41EF0"/>
    <w:rsid w:val="00F435FA"/>
    <w:rsid w:val="00F438FE"/>
    <w:rsid w:val="00F47592"/>
    <w:rsid w:val="00F47AF4"/>
    <w:rsid w:val="00F47C8B"/>
    <w:rsid w:val="00F51868"/>
    <w:rsid w:val="00F51A50"/>
    <w:rsid w:val="00F52E79"/>
    <w:rsid w:val="00F53974"/>
    <w:rsid w:val="00F54075"/>
    <w:rsid w:val="00F5677D"/>
    <w:rsid w:val="00F56FAF"/>
    <w:rsid w:val="00F612B2"/>
    <w:rsid w:val="00F613C5"/>
    <w:rsid w:val="00F61A6D"/>
    <w:rsid w:val="00F61A9B"/>
    <w:rsid w:val="00F6242D"/>
    <w:rsid w:val="00F6380A"/>
    <w:rsid w:val="00F63B44"/>
    <w:rsid w:val="00F64CF8"/>
    <w:rsid w:val="00F67676"/>
    <w:rsid w:val="00F70CA2"/>
    <w:rsid w:val="00F73A4B"/>
    <w:rsid w:val="00F7495D"/>
    <w:rsid w:val="00F76E8F"/>
    <w:rsid w:val="00F77CBE"/>
    <w:rsid w:val="00F8005C"/>
    <w:rsid w:val="00F81B7E"/>
    <w:rsid w:val="00F83153"/>
    <w:rsid w:val="00F831D7"/>
    <w:rsid w:val="00F83C81"/>
    <w:rsid w:val="00F84F14"/>
    <w:rsid w:val="00F859F2"/>
    <w:rsid w:val="00F8679E"/>
    <w:rsid w:val="00F86E95"/>
    <w:rsid w:val="00F87C57"/>
    <w:rsid w:val="00F9073D"/>
    <w:rsid w:val="00F90F92"/>
    <w:rsid w:val="00F91F40"/>
    <w:rsid w:val="00F92747"/>
    <w:rsid w:val="00F9389A"/>
    <w:rsid w:val="00F9632F"/>
    <w:rsid w:val="00F964A5"/>
    <w:rsid w:val="00F96D6E"/>
    <w:rsid w:val="00F97754"/>
    <w:rsid w:val="00FA019B"/>
    <w:rsid w:val="00FA1147"/>
    <w:rsid w:val="00FA13FE"/>
    <w:rsid w:val="00FA4978"/>
    <w:rsid w:val="00FA499C"/>
    <w:rsid w:val="00FA5EA3"/>
    <w:rsid w:val="00FA6FA9"/>
    <w:rsid w:val="00FA7C76"/>
    <w:rsid w:val="00FA7F87"/>
    <w:rsid w:val="00FB1FAA"/>
    <w:rsid w:val="00FB2B10"/>
    <w:rsid w:val="00FB42AF"/>
    <w:rsid w:val="00FB4301"/>
    <w:rsid w:val="00FB4F3C"/>
    <w:rsid w:val="00FB5657"/>
    <w:rsid w:val="00FB60C2"/>
    <w:rsid w:val="00FB66AB"/>
    <w:rsid w:val="00FC2AA2"/>
    <w:rsid w:val="00FC511A"/>
    <w:rsid w:val="00FC560E"/>
    <w:rsid w:val="00FC5B22"/>
    <w:rsid w:val="00FC5EE0"/>
    <w:rsid w:val="00FC6FC7"/>
    <w:rsid w:val="00FD1113"/>
    <w:rsid w:val="00FD26A7"/>
    <w:rsid w:val="00FD28AA"/>
    <w:rsid w:val="00FD30C7"/>
    <w:rsid w:val="00FD534B"/>
    <w:rsid w:val="00FD5CE5"/>
    <w:rsid w:val="00FD7FF9"/>
    <w:rsid w:val="00FE18DD"/>
    <w:rsid w:val="00FE1B82"/>
    <w:rsid w:val="00FE20DB"/>
    <w:rsid w:val="00FE3BB5"/>
    <w:rsid w:val="00FE4B67"/>
    <w:rsid w:val="00FE51E4"/>
    <w:rsid w:val="00FE7057"/>
    <w:rsid w:val="00FF3713"/>
    <w:rsid w:val="00FF3CF0"/>
    <w:rsid w:val="00FF6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D73EE4"/>
  <w15:docId w15:val="{35D11433-A0E8-4F27-92BB-1163503D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semiHidden/>
    <w:qFormat/>
    <w:rsid w:val="00AE1425"/>
    <w:pPr>
      <w:ind w:left="567"/>
      <w:outlineLvl w:val="1"/>
    </w:pPr>
    <w:rPr>
      <w:rFonts w:ascii="Arial" w:hAnsi="Arial"/>
      <w:sz w:val="18"/>
      <w:szCs w:val="18"/>
    </w:rPr>
  </w:style>
  <w:style w:type="paragraph" w:styleId="Kop1">
    <w:name w:val="heading 1"/>
    <w:basedOn w:val="Plattetekst"/>
    <w:next w:val="Plattetekst"/>
    <w:qFormat/>
    <w:rsid w:val="00DF3E10"/>
    <w:pPr>
      <w:keepNext/>
      <w:pageBreakBefore/>
      <w:spacing w:after="0" w:line="360" w:lineRule="auto"/>
      <w:ind w:left="284"/>
      <w:outlineLvl w:val="0"/>
    </w:pPr>
    <w:rPr>
      <w:rFonts w:ascii="Caecilia LT Std Roman" w:hAnsi="Caecilia LT Std Roman"/>
      <w:b/>
      <w:caps/>
      <w:noProof/>
      <w:color w:val="868788"/>
      <w:sz w:val="32"/>
      <w:szCs w:val="32"/>
    </w:rPr>
  </w:style>
  <w:style w:type="paragraph" w:styleId="Kop2">
    <w:name w:val="heading 2"/>
    <w:basedOn w:val="Plattetekst0"/>
    <w:next w:val="Plattetekst0"/>
    <w:qFormat/>
    <w:rsid w:val="008906F3"/>
    <w:pPr>
      <w:spacing w:after="120"/>
      <w:ind w:left="284"/>
    </w:pPr>
    <w:rPr>
      <w:rFonts w:ascii="Caecilia LT Std Roman" w:hAnsi="Caecilia LT Std Roman"/>
      <w:b/>
      <w:caps/>
      <w:color w:val="A6CE39"/>
      <w:sz w:val="28"/>
    </w:rPr>
  </w:style>
  <w:style w:type="paragraph" w:styleId="Kop3">
    <w:name w:val="heading 3"/>
    <w:aliases w:val="subparagraaf"/>
    <w:basedOn w:val="Standaard"/>
    <w:next w:val="Standaard"/>
    <w:qFormat/>
    <w:rsid w:val="00650F1C"/>
    <w:pPr>
      <w:spacing w:after="120"/>
      <w:outlineLvl w:val="2"/>
    </w:pPr>
    <w:rPr>
      <w:b/>
      <w:sz w:val="22"/>
    </w:rPr>
  </w:style>
  <w:style w:type="paragraph" w:styleId="Kop4">
    <w:name w:val="heading 4"/>
    <w:basedOn w:val="Standaard"/>
    <w:next w:val="Standaard"/>
    <w:semiHidden/>
    <w:qFormat/>
    <w:rsid w:val="00B35A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semiHidden/>
    <w:qFormat/>
    <w:rsid w:val="00B35A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semiHidden/>
    <w:qFormat/>
    <w:rsid w:val="00B35A37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semiHidden/>
    <w:qFormat/>
    <w:rsid w:val="00B35A37"/>
    <w:pPr>
      <w:spacing w:before="240" w:after="60"/>
      <w:outlineLvl w:val="6"/>
    </w:pPr>
  </w:style>
  <w:style w:type="paragraph" w:styleId="Kop8">
    <w:name w:val="heading 8"/>
    <w:basedOn w:val="Standaard"/>
    <w:next w:val="Standaard"/>
    <w:semiHidden/>
    <w:qFormat/>
    <w:rsid w:val="00B35A37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semiHidden/>
    <w:qFormat/>
    <w:rsid w:val="00B35A3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deChar">
    <w:name w:val="code Char"/>
    <w:basedOn w:val="Standaardalinea-lettertype"/>
    <w:link w:val="code"/>
    <w:rsid w:val="00FD28AA"/>
    <w:rPr>
      <w:rFonts w:ascii="Courier New" w:hAnsi="Courier New" w:cs="Courier New"/>
      <w:sz w:val="18"/>
      <w:szCs w:val="18"/>
      <w:shd w:val="clear" w:color="auto" w:fill="E6E6E6"/>
      <w:lang w:val="en-GB"/>
    </w:rPr>
  </w:style>
  <w:style w:type="paragraph" w:customStyle="1" w:styleId="Certificaatvermelding">
    <w:name w:val="Certificaatvermelding"/>
    <w:basedOn w:val="Standaard"/>
    <w:next w:val="Standaard"/>
    <w:rsid w:val="00407A8A"/>
    <w:rPr>
      <w:b/>
      <w:sz w:val="24"/>
    </w:rPr>
  </w:style>
  <w:style w:type="paragraph" w:customStyle="1" w:styleId="code">
    <w:name w:val="code"/>
    <w:basedOn w:val="Plattetekst0"/>
    <w:link w:val="codeChar"/>
    <w:autoRedefine/>
    <w:rsid w:val="00FD28AA"/>
    <w:pPr>
      <w:keepNext/>
      <w:keepLines/>
      <w:pBdr>
        <w:top w:val="single" w:sz="4" w:space="1" w:color="868788"/>
        <w:left w:val="single" w:sz="4" w:space="4" w:color="868788"/>
        <w:bottom w:val="single" w:sz="4" w:space="1" w:color="868788"/>
        <w:right w:val="single" w:sz="4" w:space="4" w:color="868788"/>
      </w:pBdr>
      <w:shd w:val="clear" w:color="auto" w:fill="E6E6E6"/>
    </w:pPr>
    <w:rPr>
      <w:rFonts w:ascii="Courier New" w:hAnsi="Courier New" w:cs="Courier New"/>
      <w:lang w:val="en-GB"/>
    </w:rPr>
  </w:style>
  <w:style w:type="paragraph" w:styleId="Documentstructuur">
    <w:name w:val="Document Map"/>
    <w:basedOn w:val="Standaard"/>
    <w:semiHidden/>
    <w:rsid w:val="00B35A37"/>
    <w:pPr>
      <w:shd w:val="clear" w:color="auto" w:fill="000080"/>
    </w:pPr>
    <w:rPr>
      <w:rFonts w:ascii="Tahoma" w:hAnsi="Tahoma" w:cs="Tahoma"/>
    </w:rPr>
  </w:style>
  <w:style w:type="character" w:styleId="GevolgdeHyperlink">
    <w:name w:val="FollowedHyperlink"/>
    <w:basedOn w:val="Standaardalinea-lettertype"/>
    <w:semiHidden/>
    <w:rsid w:val="00B35A37"/>
    <w:rPr>
      <w:color w:val="800080"/>
      <w:u w:val="single"/>
    </w:rPr>
  </w:style>
  <w:style w:type="character" w:styleId="Hyperlink">
    <w:name w:val="Hyperlink"/>
    <w:basedOn w:val="Standaardalinea-lettertype"/>
    <w:uiPriority w:val="99"/>
    <w:rsid w:val="004A37C2"/>
    <w:rPr>
      <w:color w:val="0000FF"/>
      <w:u w:val="single"/>
    </w:rPr>
  </w:style>
  <w:style w:type="paragraph" w:customStyle="1" w:styleId="Oefening">
    <w:name w:val="Oefening"/>
    <w:basedOn w:val="Standaard"/>
    <w:next w:val="Plattetekst0"/>
    <w:qFormat/>
    <w:rsid w:val="00ED2E4D"/>
    <w:pPr>
      <w:shd w:val="clear" w:color="auto" w:fill="A6CE39"/>
      <w:spacing w:after="120"/>
      <w:outlineLvl w:val="0"/>
    </w:pPr>
    <w:rPr>
      <w:rFonts w:ascii="Caecilia LT Std Roman" w:hAnsi="Caecilia LT Std Roman"/>
      <w:color w:val="FFFFFF" w:themeColor="background1"/>
      <w:sz w:val="28"/>
      <w:szCs w:val="28"/>
    </w:rPr>
  </w:style>
  <w:style w:type="paragraph" w:styleId="Index1">
    <w:name w:val="index 1"/>
    <w:basedOn w:val="Standaard"/>
    <w:next w:val="Standaard"/>
    <w:autoRedefine/>
    <w:semiHidden/>
    <w:rsid w:val="00B35A37"/>
    <w:pPr>
      <w:tabs>
        <w:tab w:val="right" w:leader="dot" w:pos="7643"/>
      </w:tabs>
      <w:ind w:left="709" w:hanging="240"/>
    </w:pPr>
  </w:style>
  <w:style w:type="paragraph" w:styleId="Inhopg1">
    <w:name w:val="toc 1"/>
    <w:basedOn w:val="Standaard"/>
    <w:next w:val="Standaard"/>
    <w:autoRedefine/>
    <w:uiPriority w:val="39"/>
    <w:rsid w:val="009416B8"/>
    <w:pPr>
      <w:tabs>
        <w:tab w:val="right" w:leader="dot" w:pos="7655"/>
      </w:tabs>
      <w:spacing w:before="240" w:after="120"/>
      <w:ind w:left="284"/>
    </w:pPr>
    <w:rPr>
      <w:b/>
      <w:bCs/>
      <w:noProof/>
      <w:sz w:val="22"/>
    </w:rPr>
  </w:style>
  <w:style w:type="paragraph" w:styleId="Inhopg2">
    <w:name w:val="toc 2"/>
    <w:basedOn w:val="Plattetekst0"/>
    <w:next w:val="Plattetekst0"/>
    <w:autoRedefine/>
    <w:uiPriority w:val="39"/>
    <w:rsid w:val="00E90FDE"/>
    <w:pPr>
      <w:tabs>
        <w:tab w:val="right" w:leader="dot" w:pos="7655"/>
      </w:tabs>
      <w:spacing w:before="120"/>
    </w:pPr>
    <w:rPr>
      <w:iCs/>
    </w:rPr>
  </w:style>
  <w:style w:type="paragraph" w:styleId="Ballontekst">
    <w:name w:val="Balloon Text"/>
    <w:basedOn w:val="Standaard"/>
    <w:link w:val="BallontekstChar"/>
    <w:semiHidden/>
    <w:rsid w:val="003A268C"/>
    <w:rPr>
      <w:rFonts w:ascii="Tahoma" w:hAnsi="Tahoma" w:cs="Tahoma"/>
      <w:sz w:val="16"/>
      <w:szCs w:val="16"/>
    </w:rPr>
  </w:style>
  <w:style w:type="paragraph" w:styleId="Inhopg3">
    <w:name w:val="toc 3"/>
    <w:basedOn w:val="Standaard"/>
    <w:next w:val="Standaard"/>
    <w:autoRedefine/>
    <w:semiHidden/>
    <w:rsid w:val="000B51BD"/>
    <w:pPr>
      <w:tabs>
        <w:tab w:val="right" w:leader="dot" w:pos="7655"/>
      </w:tabs>
      <w:ind w:left="1134"/>
    </w:pPr>
  </w:style>
  <w:style w:type="paragraph" w:styleId="Inhopg4">
    <w:name w:val="toc 4"/>
    <w:basedOn w:val="Standaard"/>
    <w:next w:val="Standaard"/>
    <w:autoRedefine/>
    <w:semiHidden/>
    <w:rsid w:val="00B35A37"/>
    <w:pPr>
      <w:ind w:left="720"/>
    </w:pPr>
  </w:style>
  <w:style w:type="paragraph" w:styleId="Inhopg5">
    <w:name w:val="toc 5"/>
    <w:basedOn w:val="Standaard"/>
    <w:next w:val="Standaard"/>
    <w:autoRedefine/>
    <w:semiHidden/>
    <w:rsid w:val="00B35A37"/>
    <w:pPr>
      <w:ind w:left="960"/>
    </w:pPr>
  </w:style>
  <w:style w:type="paragraph" w:styleId="Inhopg6">
    <w:name w:val="toc 6"/>
    <w:basedOn w:val="Standaard"/>
    <w:next w:val="Standaard"/>
    <w:autoRedefine/>
    <w:semiHidden/>
    <w:rsid w:val="00B35A37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B35A37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B35A37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B35A37"/>
    <w:pPr>
      <w:ind w:left="1920"/>
    </w:pPr>
  </w:style>
  <w:style w:type="paragraph" w:styleId="Koptekst">
    <w:name w:val="header"/>
    <w:basedOn w:val="Standaard"/>
    <w:link w:val="KoptekstChar"/>
    <w:semiHidden/>
    <w:rsid w:val="00B35A37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0B51BD"/>
    <w:pPr>
      <w:numPr>
        <w:numId w:val="11"/>
      </w:numPr>
    </w:pPr>
  </w:style>
  <w:style w:type="character" w:customStyle="1" w:styleId="BallontekstChar">
    <w:name w:val="Ballontekst Char"/>
    <w:basedOn w:val="Standaardalinea-lettertype"/>
    <w:link w:val="Ballontekst"/>
    <w:semiHidden/>
    <w:rsid w:val="003A268C"/>
    <w:rPr>
      <w:rFonts w:ascii="Tahoma" w:hAnsi="Tahoma" w:cs="Tahoma"/>
      <w:sz w:val="16"/>
      <w:szCs w:val="16"/>
    </w:rPr>
  </w:style>
  <w:style w:type="paragraph" w:customStyle="1" w:styleId="Opdracht">
    <w:name w:val="Opdracht"/>
    <w:basedOn w:val="Standaard"/>
    <w:next w:val="Plattetekst0"/>
    <w:qFormat/>
    <w:rsid w:val="00ED2E4D"/>
    <w:pPr>
      <w:shd w:val="clear" w:color="auto" w:fill="868788"/>
      <w:spacing w:after="120"/>
    </w:pPr>
    <w:rPr>
      <w:rFonts w:ascii="Caecilia LT Std Roman" w:hAnsi="Caecilia LT Std Roman"/>
      <w:color w:val="FFFFFF" w:themeColor="background1"/>
      <w:sz w:val="28"/>
    </w:rPr>
  </w:style>
  <w:style w:type="numbering" w:styleId="1ai">
    <w:name w:val="Outline List 1"/>
    <w:basedOn w:val="Geenlijst"/>
    <w:semiHidden/>
    <w:rsid w:val="000B51BD"/>
    <w:pPr>
      <w:numPr>
        <w:numId w:val="12"/>
      </w:numPr>
    </w:pPr>
  </w:style>
  <w:style w:type="paragraph" w:customStyle="1" w:styleId="opmerking">
    <w:name w:val="opmerking"/>
    <w:basedOn w:val="Standaard"/>
    <w:next w:val="Standaard"/>
    <w:autoRedefine/>
    <w:rsid w:val="00CA6D33"/>
    <w:pPr>
      <w:tabs>
        <w:tab w:val="bar" w:pos="1843"/>
      </w:tabs>
      <w:ind w:left="1985" w:hanging="1134"/>
    </w:pPr>
  </w:style>
  <w:style w:type="character" w:styleId="Paginanummer">
    <w:name w:val="page number"/>
    <w:basedOn w:val="Standaardalinea-lettertype"/>
    <w:semiHidden/>
    <w:rsid w:val="00B35A37"/>
    <w:rPr>
      <w:rFonts w:ascii="Century Schoolbook" w:hAnsi="Century Schoolbook"/>
      <w:sz w:val="20"/>
      <w:szCs w:val="20"/>
    </w:rPr>
  </w:style>
  <w:style w:type="paragraph" w:customStyle="1" w:styleId="Readerinfo">
    <w:name w:val="Readerinfo"/>
    <w:basedOn w:val="Standaard"/>
    <w:autoRedefine/>
    <w:qFormat/>
    <w:rsid w:val="00430CC4"/>
    <w:pPr>
      <w:shd w:val="clear" w:color="auto" w:fill="A6CE39"/>
    </w:pPr>
    <w:rPr>
      <w:rFonts w:ascii="Caecilia LT Std Roman" w:hAnsi="Caecilia LT Std Roman"/>
      <w:caps/>
      <w:color w:val="FFFFFF" w:themeColor="background1"/>
      <w:sz w:val="28"/>
    </w:rPr>
  </w:style>
  <w:style w:type="table" w:styleId="3D-effectenvoortabel1">
    <w:name w:val="Table 3D effects 1"/>
    <w:basedOn w:val="Standaardtabel"/>
    <w:semiHidden/>
    <w:rsid w:val="000B51BD"/>
    <w:pPr>
      <w:ind w:left="567"/>
      <w:outlineLvl w:val="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semiHidden/>
    <w:rsid w:val="00B35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semiHidden/>
    <w:rsid w:val="00B35A37"/>
    <w:pPr>
      <w:tabs>
        <w:tab w:val="left" w:pos="284"/>
        <w:tab w:val="right" w:pos="7655"/>
      </w:tabs>
      <w:ind w:left="-2268"/>
    </w:pPr>
  </w:style>
  <w:style w:type="table" w:styleId="3D-effectenvoortabel2">
    <w:name w:val="Table 3D effects 2"/>
    <w:basedOn w:val="Standaardtabel"/>
    <w:semiHidden/>
    <w:rsid w:val="000B51BD"/>
    <w:pPr>
      <w:ind w:left="567"/>
      <w:outlineLvl w:val="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0B51BD"/>
    <w:pPr>
      <w:ind w:left="567"/>
      <w:outlineLvl w:val="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0B51BD"/>
  </w:style>
  <w:style w:type="paragraph" w:styleId="Adresenvelop">
    <w:name w:val="envelope address"/>
    <w:basedOn w:val="Standaard"/>
    <w:semiHidden/>
    <w:rsid w:val="000B51BD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Afsluiting">
    <w:name w:val="Closing"/>
    <w:basedOn w:val="Standaard"/>
    <w:semiHidden/>
    <w:rsid w:val="000B51BD"/>
    <w:pPr>
      <w:ind w:left="4252"/>
    </w:pPr>
  </w:style>
  <w:style w:type="paragraph" w:styleId="Afzender">
    <w:name w:val="envelope return"/>
    <w:basedOn w:val="Standaard"/>
    <w:semiHidden/>
    <w:rsid w:val="000B51BD"/>
    <w:rPr>
      <w:rFonts w:cs="Arial"/>
    </w:rPr>
  </w:style>
  <w:style w:type="numbering" w:styleId="Artikelsectie">
    <w:name w:val="Outline List 3"/>
    <w:basedOn w:val="Geenlijst"/>
    <w:semiHidden/>
    <w:rsid w:val="000B51BD"/>
    <w:pPr>
      <w:numPr>
        <w:numId w:val="13"/>
      </w:numPr>
    </w:pPr>
  </w:style>
  <w:style w:type="paragraph" w:styleId="Berichtkop">
    <w:name w:val="Message Header"/>
    <w:basedOn w:val="Standaard"/>
    <w:semiHidden/>
    <w:rsid w:val="000B51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Bloktekst">
    <w:name w:val="Block Text"/>
    <w:basedOn w:val="Standaard"/>
    <w:semiHidden/>
    <w:rsid w:val="000B51BD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0B51BD"/>
  </w:style>
  <w:style w:type="table" w:styleId="Eenvoudigetabel1">
    <w:name w:val="Table Simple 1"/>
    <w:basedOn w:val="Standaardtabel"/>
    <w:semiHidden/>
    <w:rsid w:val="000B51BD"/>
    <w:pPr>
      <w:ind w:left="567"/>
      <w:outlineLvl w:val="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0B51BD"/>
    <w:pPr>
      <w:ind w:left="567"/>
      <w:outlineLvl w:val="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0B51BD"/>
    <w:pPr>
      <w:ind w:left="567"/>
      <w:outlineLvl w:val="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0B51BD"/>
    <w:pPr>
      <w:ind w:left="567"/>
      <w:outlineLvl w:val="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0B51BD"/>
  </w:style>
  <w:style w:type="paragraph" w:styleId="Handtekening">
    <w:name w:val="Signature"/>
    <w:basedOn w:val="Standaard"/>
    <w:semiHidden/>
    <w:rsid w:val="000B51BD"/>
    <w:pPr>
      <w:ind w:left="4252"/>
    </w:pPr>
  </w:style>
  <w:style w:type="paragraph" w:styleId="HTML-voorafopgemaakt">
    <w:name w:val="HTML Preformatted"/>
    <w:basedOn w:val="Standaard"/>
    <w:link w:val="HTML-voorafopgemaaktChar"/>
    <w:semiHidden/>
    <w:rsid w:val="000B51BD"/>
    <w:rPr>
      <w:rFonts w:ascii="Courier New" w:hAnsi="Courier New" w:cs="Courier New"/>
    </w:rPr>
  </w:style>
  <w:style w:type="character" w:styleId="HTMLCode">
    <w:name w:val="HTML Code"/>
    <w:basedOn w:val="Standaardalinea-lettertype"/>
    <w:semiHidden/>
    <w:rsid w:val="000B51B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0B51BD"/>
    <w:rPr>
      <w:i/>
      <w:iCs/>
    </w:rPr>
  </w:style>
  <w:style w:type="character" w:styleId="HTMLVariable">
    <w:name w:val="HTML Variable"/>
    <w:basedOn w:val="Standaardalinea-lettertype"/>
    <w:semiHidden/>
    <w:rsid w:val="000B51BD"/>
    <w:rPr>
      <w:i/>
      <w:iCs/>
    </w:rPr>
  </w:style>
  <w:style w:type="character" w:styleId="HTML-acroniem">
    <w:name w:val="HTML Acronym"/>
    <w:basedOn w:val="Standaardalinea-lettertype"/>
    <w:semiHidden/>
    <w:rsid w:val="000B51BD"/>
  </w:style>
  <w:style w:type="paragraph" w:styleId="HTML-adres">
    <w:name w:val="HTML Address"/>
    <w:basedOn w:val="Standaard"/>
    <w:semiHidden/>
    <w:rsid w:val="000B51BD"/>
    <w:rPr>
      <w:i/>
      <w:iCs/>
    </w:rPr>
  </w:style>
  <w:style w:type="character" w:styleId="HTML-citaat">
    <w:name w:val="HTML Cite"/>
    <w:basedOn w:val="Standaardalinea-lettertype"/>
    <w:semiHidden/>
    <w:rsid w:val="000B51BD"/>
    <w:rPr>
      <w:i/>
      <w:iCs/>
    </w:rPr>
  </w:style>
  <w:style w:type="character" w:styleId="HTML-schrijfmachine">
    <w:name w:val="HTML Typewriter"/>
    <w:basedOn w:val="Standaardalinea-lettertype"/>
    <w:semiHidden/>
    <w:rsid w:val="000B51BD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0B51BD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0B51BD"/>
    <w:rPr>
      <w:rFonts w:ascii="Courier New" w:hAnsi="Courier New" w:cs="Courier New"/>
    </w:rPr>
  </w:style>
  <w:style w:type="table" w:styleId="Klassieketabel1">
    <w:name w:val="Table Classic 1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0B51BD"/>
    <w:pPr>
      <w:ind w:left="567"/>
      <w:outlineLvl w:val="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0B51BD"/>
    <w:pPr>
      <w:ind w:left="567"/>
      <w:outlineLvl w:val="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0B51BD"/>
    <w:pPr>
      <w:ind w:left="567"/>
      <w:outlineLvl w:val="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0B51BD"/>
    <w:pPr>
      <w:ind w:left="567"/>
      <w:outlineLvl w:val="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0B51BD"/>
    <w:pPr>
      <w:ind w:left="283" w:hanging="283"/>
    </w:pPr>
  </w:style>
  <w:style w:type="paragraph" w:styleId="Lijst2">
    <w:name w:val="List 2"/>
    <w:basedOn w:val="Standaard"/>
    <w:semiHidden/>
    <w:rsid w:val="000B51BD"/>
    <w:pPr>
      <w:ind w:left="566" w:hanging="283"/>
    </w:pPr>
  </w:style>
  <w:style w:type="paragraph" w:styleId="Lijst3">
    <w:name w:val="List 3"/>
    <w:basedOn w:val="Standaard"/>
    <w:semiHidden/>
    <w:rsid w:val="000B51BD"/>
    <w:pPr>
      <w:ind w:left="849" w:hanging="283"/>
    </w:pPr>
  </w:style>
  <w:style w:type="paragraph" w:styleId="Lijst4">
    <w:name w:val="List 4"/>
    <w:basedOn w:val="Standaard"/>
    <w:semiHidden/>
    <w:rsid w:val="000B51BD"/>
    <w:pPr>
      <w:ind w:left="1132" w:hanging="283"/>
    </w:pPr>
  </w:style>
  <w:style w:type="paragraph" w:styleId="Lijst5">
    <w:name w:val="List 5"/>
    <w:basedOn w:val="Standaard"/>
    <w:semiHidden/>
    <w:rsid w:val="000B51BD"/>
    <w:pPr>
      <w:ind w:left="1415" w:hanging="283"/>
    </w:pPr>
  </w:style>
  <w:style w:type="paragraph" w:styleId="Lijstopsomteken">
    <w:name w:val="List Bullet"/>
    <w:basedOn w:val="Standaard"/>
    <w:semiHidden/>
    <w:rsid w:val="000B51BD"/>
    <w:pPr>
      <w:numPr>
        <w:numId w:val="1"/>
      </w:numPr>
    </w:pPr>
  </w:style>
  <w:style w:type="paragraph" w:styleId="Lijstopsomteken2">
    <w:name w:val="List Bullet 2"/>
    <w:basedOn w:val="Standaard"/>
    <w:semiHidden/>
    <w:rsid w:val="000B51BD"/>
    <w:pPr>
      <w:numPr>
        <w:numId w:val="2"/>
      </w:numPr>
    </w:pPr>
  </w:style>
  <w:style w:type="paragraph" w:styleId="Lijstopsomteken3">
    <w:name w:val="List Bullet 3"/>
    <w:basedOn w:val="Standaard"/>
    <w:semiHidden/>
    <w:rsid w:val="000B51BD"/>
    <w:pPr>
      <w:numPr>
        <w:numId w:val="3"/>
      </w:numPr>
    </w:pPr>
  </w:style>
  <w:style w:type="paragraph" w:styleId="Lijstopsomteken4">
    <w:name w:val="List Bullet 4"/>
    <w:basedOn w:val="Standaard"/>
    <w:semiHidden/>
    <w:rsid w:val="000B51BD"/>
    <w:pPr>
      <w:numPr>
        <w:numId w:val="4"/>
      </w:numPr>
    </w:pPr>
  </w:style>
  <w:style w:type="paragraph" w:styleId="Lijstopsomteken5">
    <w:name w:val="List Bullet 5"/>
    <w:basedOn w:val="Standaard"/>
    <w:semiHidden/>
    <w:rsid w:val="000B51BD"/>
    <w:pPr>
      <w:numPr>
        <w:numId w:val="5"/>
      </w:numPr>
    </w:pPr>
  </w:style>
  <w:style w:type="paragraph" w:styleId="Lijstnummering">
    <w:name w:val="List Number"/>
    <w:basedOn w:val="Standaard"/>
    <w:semiHidden/>
    <w:rsid w:val="000B51BD"/>
    <w:pPr>
      <w:numPr>
        <w:numId w:val="6"/>
      </w:numPr>
    </w:pPr>
  </w:style>
  <w:style w:type="paragraph" w:styleId="Lijstnummering2">
    <w:name w:val="List Number 2"/>
    <w:basedOn w:val="Standaard"/>
    <w:semiHidden/>
    <w:rsid w:val="000B51BD"/>
    <w:pPr>
      <w:numPr>
        <w:numId w:val="7"/>
      </w:numPr>
    </w:pPr>
  </w:style>
  <w:style w:type="paragraph" w:styleId="Lijstnummering3">
    <w:name w:val="List Number 3"/>
    <w:basedOn w:val="Standaard"/>
    <w:semiHidden/>
    <w:rsid w:val="000B51BD"/>
    <w:pPr>
      <w:numPr>
        <w:numId w:val="8"/>
      </w:numPr>
    </w:pPr>
  </w:style>
  <w:style w:type="paragraph" w:styleId="Lijstnummering4">
    <w:name w:val="List Number 4"/>
    <w:basedOn w:val="Standaard"/>
    <w:semiHidden/>
    <w:rsid w:val="000B51BD"/>
    <w:pPr>
      <w:numPr>
        <w:numId w:val="9"/>
      </w:numPr>
    </w:pPr>
  </w:style>
  <w:style w:type="paragraph" w:styleId="Lijstnummering5">
    <w:name w:val="List Number 5"/>
    <w:basedOn w:val="Standaard"/>
    <w:semiHidden/>
    <w:rsid w:val="000B51BD"/>
    <w:pPr>
      <w:numPr>
        <w:numId w:val="10"/>
      </w:numPr>
    </w:pPr>
  </w:style>
  <w:style w:type="paragraph" w:styleId="Lijstvoortzetting">
    <w:name w:val="List Continue"/>
    <w:basedOn w:val="Standaard"/>
    <w:semiHidden/>
    <w:rsid w:val="000B51BD"/>
    <w:pPr>
      <w:spacing w:after="120"/>
      <w:ind w:left="283"/>
    </w:pPr>
  </w:style>
  <w:style w:type="paragraph" w:styleId="Lijstvoortzetting2">
    <w:name w:val="List Continue 2"/>
    <w:basedOn w:val="Standaard"/>
    <w:semiHidden/>
    <w:rsid w:val="000B51BD"/>
    <w:pPr>
      <w:spacing w:after="120"/>
      <w:ind w:left="566"/>
    </w:pPr>
  </w:style>
  <w:style w:type="paragraph" w:styleId="Lijstvoortzetting3">
    <w:name w:val="List Continue 3"/>
    <w:basedOn w:val="Standaard"/>
    <w:semiHidden/>
    <w:rsid w:val="000B51BD"/>
    <w:pPr>
      <w:spacing w:after="120"/>
      <w:ind w:left="849"/>
    </w:pPr>
  </w:style>
  <w:style w:type="paragraph" w:styleId="Lijstvoortzetting4">
    <w:name w:val="List Continue 4"/>
    <w:basedOn w:val="Standaard"/>
    <w:semiHidden/>
    <w:rsid w:val="000B51BD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0B51BD"/>
    <w:pPr>
      <w:spacing w:after="120"/>
      <w:ind w:left="1415"/>
    </w:pPr>
  </w:style>
  <w:style w:type="paragraph" w:styleId="Normaalweb">
    <w:name w:val="Normal (Web)"/>
    <w:basedOn w:val="Standaard"/>
    <w:semiHidden/>
    <w:rsid w:val="000B51BD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0B51BD"/>
  </w:style>
  <w:style w:type="paragraph" w:styleId="Plattetekst">
    <w:name w:val="Body Text"/>
    <w:basedOn w:val="Standaard"/>
    <w:semiHidden/>
    <w:rsid w:val="000B51BD"/>
    <w:pPr>
      <w:spacing w:after="120"/>
    </w:pPr>
  </w:style>
  <w:style w:type="paragraph" w:styleId="Plattetekst2">
    <w:name w:val="Body Text 2"/>
    <w:basedOn w:val="Standaard"/>
    <w:semiHidden/>
    <w:rsid w:val="000B51BD"/>
    <w:pPr>
      <w:spacing w:after="120" w:line="480" w:lineRule="auto"/>
    </w:pPr>
  </w:style>
  <w:style w:type="paragraph" w:styleId="Plattetekst3">
    <w:name w:val="Body Text 3"/>
    <w:basedOn w:val="Standaard"/>
    <w:semiHidden/>
    <w:rsid w:val="000B51B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rsid w:val="000B51BD"/>
    <w:pPr>
      <w:ind w:firstLine="210"/>
    </w:pPr>
  </w:style>
  <w:style w:type="paragraph" w:styleId="Plattetekstinspringen">
    <w:name w:val="Body Text Indent"/>
    <w:basedOn w:val="Standaard"/>
    <w:semiHidden/>
    <w:rsid w:val="000B51BD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0B51BD"/>
    <w:pPr>
      <w:ind w:firstLine="210"/>
    </w:pPr>
  </w:style>
  <w:style w:type="paragraph" w:styleId="Plattetekstinspringen2">
    <w:name w:val="Body Text Indent 2"/>
    <w:basedOn w:val="Standaard"/>
    <w:semiHidden/>
    <w:rsid w:val="000B51B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0B51BD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rsid w:val="000B51BD"/>
    <w:pPr>
      <w:ind w:left="567"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0B51BD"/>
  </w:style>
  <w:style w:type="table" w:styleId="Tabelkolommen1">
    <w:name w:val="Table Columns 1"/>
    <w:basedOn w:val="Standaardtabel"/>
    <w:semiHidden/>
    <w:rsid w:val="000B51BD"/>
    <w:pPr>
      <w:ind w:left="567"/>
      <w:outlineLvl w:val="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0B51BD"/>
    <w:pPr>
      <w:ind w:left="567"/>
      <w:outlineLvl w:val="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0B51BD"/>
    <w:pPr>
      <w:ind w:left="567"/>
      <w:outlineLvl w:val="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0B51BD"/>
    <w:pPr>
      <w:ind w:left="567"/>
      <w:outlineLvl w:val="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0B51BD"/>
    <w:pPr>
      <w:ind w:left="567"/>
      <w:outlineLvl w:val="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0B51BD"/>
    <w:pPr>
      <w:ind w:left="567"/>
      <w:outlineLvl w:val="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0B51BD"/>
    <w:pPr>
      <w:ind w:left="567"/>
      <w:outlineLvl w:val="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0B51BD"/>
    <w:pPr>
      <w:ind w:left="567"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0B51BD"/>
    <w:pPr>
      <w:ind w:left="567"/>
      <w:outlineLvl w:val="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0B51BD"/>
    <w:pPr>
      <w:ind w:left="567"/>
      <w:outlineLvl w:val="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0B51BD"/>
    <w:pPr>
      <w:ind w:left="567"/>
      <w:outlineLvl w:val="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0B51BD"/>
    <w:pPr>
      <w:ind w:left="567"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0B51BD"/>
    <w:pPr>
      <w:ind w:left="567"/>
      <w:outlineLvl w:val="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0B51BD"/>
    <w:pPr>
      <w:ind w:left="567"/>
      <w:outlineLvl w:val="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0B51BD"/>
    <w:pPr>
      <w:ind w:left="567"/>
      <w:outlineLvl w:val="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0B51BD"/>
    <w:pPr>
      <w:ind w:left="567"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0B51BD"/>
    <w:pPr>
      <w:ind w:left="567"/>
      <w:outlineLvl w:val="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0B51BD"/>
    <w:pPr>
      <w:ind w:left="567"/>
      <w:outlineLvl w:val="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0B51BD"/>
    <w:pPr>
      <w:ind w:left="567"/>
      <w:outlineLvl w:val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rsid w:val="000B51BD"/>
    <w:rPr>
      <w:rFonts w:ascii="Courier New" w:hAnsi="Courier New" w:cs="Courier New"/>
    </w:rPr>
  </w:style>
  <w:style w:type="table" w:styleId="Verfijndetabel1">
    <w:name w:val="Table Subtle 1"/>
    <w:basedOn w:val="Standaardtabel"/>
    <w:semiHidden/>
    <w:rsid w:val="000B51BD"/>
    <w:pPr>
      <w:ind w:left="567"/>
      <w:outlineLvl w:val="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0B51BD"/>
    <w:pPr>
      <w:ind w:left="567"/>
      <w:outlineLvl w:val="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0B51BD"/>
    <w:pPr>
      <w:ind w:left="567"/>
      <w:outlineLvl w:val="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0B51BD"/>
    <w:pPr>
      <w:ind w:left="567"/>
      <w:outlineLvl w:val="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0B51BD"/>
    <w:pPr>
      <w:ind w:left="567"/>
      <w:outlineLvl w:val="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yntax1">
    <w:name w:val="syntax1"/>
    <w:basedOn w:val="Standaardalinea-lettertype"/>
    <w:semiHidden/>
    <w:rsid w:val="003C691B"/>
    <w:rPr>
      <w:rFonts w:ascii="Arial" w:hAnsi="Arial" w:cs="Arial" w:hint="default"/>
      <w:sz w:val="22"/>
      <w:szCs w:val="22"/>
    </w:rPr>
  </w:style>
  <w:style w:type="character" w:customStyle="1" w:styleId="syntaxquote1">
    <w:name w:val="syntax_quote1"/>
    <w:basedOn w:val="Standaardalinea-lettertype"/>
    <w:semiHidden/>
    <w:rsid w:val="003C691B"/>
    <w:rPr>
      <w:color w:val="008000"/>
    </w:rPr>
  </w:style>
  <w:style w:type="character" w:customStyle="1" w:styleId="syntaxpunct1">
    <w:name w:val="syntax_punct1"/>
    <w:basedOn w:val="Standaardalinea-lettertype"/>
    <w:semiHidden/>
    <w:rsid w:val="003C691B"/>
    <w:rPr>
      <w:color w:val="FF00FF"/>
    </w:rPr>
  </w:style>
  <w:style w:type="character" w:customStyle="1" w:styleId="syntaxdigit">
    <w:name w:val="syntax_digit"/>
    <w:basedOn w:val="Standaardalinea-lettertype"/>
    <w:semiHidden/>
    <w:rsid w:val="003C691B"/>
  </w:style>
  <w:style w:type="character" w:customStyle="1" w:styleId="apple-style-span">
    <w:name w:val="apple-style-span"/>
    <w:basedOn w:val="Standaardalinea-lettertype"/>
    <w:semiHidden/>
    <w:rsid w:val="005A788E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C6FD4"/>
    <w:rPr>
      <w:rFonts w:ascii="Courier New" w:hAnsi="Courier New" w:cs="Courier New"/>
    </w:rPr>
  </w:style>
  <w:style w:type="character" w:customStyle="1" w:styleId="syntaxpunct">
    <w:name w:val="syntax_punct"/>
    <w:basedOn w:val="Standaardalinea-lettertype"/>
    <w:semiHidden/>
    <w:rsid w:val="001A7D50"/>
  </w:style>
  <w:style w:type="paragraph" w:styleId="Lijstalinea">
    <w:name w:val="List Paragraph"/>
    <w:basedOn w:val="Standaard"/>
    <w:uiPriority w:val="34"/>
    <w:qFormat/>
    <w:rsid w:val="00BA77E3"/>
    <w:pPr>
      <w:ind w:left="720"/>
      <w:contextualSpacing/>
    </w:pPr>
  </w:style>
  <w:style w:type="paragraph" w:customStyle="1" w:styleId="Readercode">
    <w:name w:val="Readercode"/>
    <w:basedOn w:val="Standaard"/>
    <w:qFormat/>
    <w:rsid w:val="008D128F"/>
    <w:rPr>
      <w:rFonts w:ascii="Caecilia LT Std Roman" w:hAnsi="Caecilia LT Std Roman"/>
      <w:caps/>
      <w:color w:val="868788"/>
      <w:sz w:val="170"/>
      <w:szCs w:val="96"/>
    </w:rPr>
  </w:style>
  <w:style w:type="paragraph" w:customStyle="1" w:styleId="Readercodekoptekst">
    <w:name w:val="Readercode_koptekst"/>
    <w:basedOn w:val="Koptekst"/>
    <w:link w:val="ReadercodekoptekstChar"/>
    <w:qFormat/>
    <w:rsid w:val="00A21943"/>
    <w:pPr>
      <w:ind w:left="0"/>
      <w:jc w:val="right"/>
    </w:pPr>
    <w:rPr>
      <w:rFonts w:ascii="Caecilia LT Std Roman" w:hAnsi="Caecilia LT Std Roman"/>
      <w:caps/>
      <w:color w:val="868788"/>
      <w:sz w:val="16"/>
    </w:rPr>
  </w:style>
  <w:style w:type="character" w:customStyle="1" w:styleId="KoptekstChar">
    <w:name w:val="Koptekst Char"/>
    <w:basedOn w:val="Standaardalinea-lettertype"/>
    <w:link w:val="Koptekst"/>
    <w:semiHidden/>
    <w:rsid w:val="008C62FA"/>
    <w:rPr>
      <w:rFonts w:ascii="MetaOT-Normal" w:hAnsi="MetaOT-Normal"/>
      <w:sz w:val="18"/>
      <w:szCs w:val="18"/>
    </w:rPr>
  </w:style>
  <w:style w:type="character" w:customStyle="1" w:styleId="ReadercodekoptekstChar">
    <w:name w:val="Readercode_koptekst Char"/>
    <w:basedOn w:val="KoptekstChar"/>
    <w:link w:val="Readercodekoptekst"/>
    <w:rsid w:val="00A21943"/>
    <w:rPr>
      <w:rFonts w:ascii="Caecilia LT Std Roman" w:hAnsi="Caecilia LT Std Roman"/>
      <w:caps/>
      <w:color w:val="868788"/>
      <w:sz w:val="16"/>
      <w:szCs w:val="18"/>
    </w:rPr>
  </w:style>
  <w:style w:type="paragraph" w:customStyle="1" w:styleId="Weekbeschrijving">
    <w:name w:val="Weekbeschrijving"/>
    <w:basedOn w:val="Plattetekst0"/>
    <w:link w:val="WeekbeschrijvingChar"/>
    <w:rsid w:val="009416B8"/>
    <w:pPr>
      <w:spacing w:after="240"/>
      <w:ind w:left="1701" w:hanging="1134"/>
    </w:pPr>
    <w:rPr>
      <w:szCs w:val="20"/>
    </w:rPr>
  </w:style>
  <w:style w:type="paragraph" w:customStyle="1" w:styleId="Week">
    <w:name w:val="Week"/>
    <w:basedOn w:val="Weekbeschrijving"/>
    <w:link w:val="WeekChar"/>
    <w:rsid w:val="00650975"/>
    <w:rPr>
      <w:rFonts w:ascii="Caecilia LT Std Roman" w:hAnsi="Caecilia LT Std Roman"/>
      <w:b/>
      <w:bCs/>
      <w:color w:val="868788"/>
      <w:sz w:val="22"/>
    </w:rPr>
  </w:style>
  <w:style w:type="character" w:customStyle="1" w:styleId="WeekbeschrijvingChar">
    <w:name w:val="Weekbeschrijving Char"/>
    <w:basedOn w:val="Standaardalinea-lettertype"/>
    <w:link w:val="Weekbeschrijving"/>
    <w:rsid w:val="009416B8"/>
    <w:rPr>
      <w:rFonts w:ascii="Arial" w:hAnsi="Arial"/>
      <w:sz w:val="18"/>
    </w:rPr>
  </w:style>
  <w:style w:type="character" w:customStyle="1" w:styleId="WeekChar">
    <w:name w:val="Week Char"/>
    <w:basedOn w:val="WeekbeschrijvingChar"/>
    <w:link w:val="Week"/>
    <w:rsid w:val="00650975"/>
    <w:rPr>
      <w:rFonts w:ascii="Caecilia LT Std Roman" w:hAnsi="Caecilia LT Std Roman"/>
      <w:b/>
      <w:bCs/>
      <w:color w:val="868788"/>
      <w:sz w:val="22"/>
    </w:rPr>
  </w:style>
  <w:style w:type="paragraph" w:customStyle="1" w:styleId="InhoudsopgaveKop">
    <w:name w:val="Inhoudsopgave_Kop"/>
    <w:basedOn w:val="Inhopg1"/>
    <w:semiHidden/>
    <w:qFormat/>
    <w:rsid w:val="00DF3E10"/>
    <w:pPr>
      <w:keepNext/>
      <w:pageBreakBefore/>
      <w:spacing w:before="0" w:after="0" w:line="360" w:lineRule="auto"/>
    </w:pPr>
    <w:rPr>
      <w:rFonts w:ascii="Caecilia LT Std Roman" w:hAnsi="Caecilia LT Std Roman"/>
      <w:caps/>
      <w:color w:val="868788"/>
      <w:sz w:val="32"/>
    </w:rPr>
  </w:style>
  <w:style w:type="paragraph" w:customStyle="1" w:styleId="Readertitel">
    <w:name w:val="Readertitel"/>
    <w:basedOn w:val="InhoudsopgaveKop"/>
    <w:qFormat/>
    <w:rsid w:val="006C4BB7"/>
    <w:pPr>
      <w:shd w:val="clear" w:color="auto" w:fill="A6CE39"/>
      <w:spacing w:line="240" w:lineRule="auto"/>
      <w:ind w:left="340"/>
    </w:pPr>
    <w:rPr>
      <w:color w:val="FFFFFF" w:themeColor="background1"/>
      <w:sz w:val="40"/>
    </w:rPr>
  </w:style>
  <w:style w:type="paragraph" w:customStyle="1" w:styleId="Zijkanttitel">
    <w:name w:val="Zijkant titel"/>
    <w:basedOn w:val="Standaard"/>
    <w:next w:val="Plattetekst0"/>
    <w:qFormat/>
    <w:rsid w:val="00B122A9"/>
    <w:pPr>
      <w:ind w:left="0"/>
    </w:pPr>
    <w:rPr>
      <w:rFonts w:ascii="Caecilia LT Std Roman" w:hAnsi="Caecilia LT Std Roman"/>
      <w:caps/>
      <w:color w:val="868788"/>
    </w:rPr>
  </w:style>
  <w:style w:type="paragraph" w:customStyle="1" w:styleId="Plattetekst0">
    <w:name w:val="Platte_tekst"/>
    <w:basedOn w:val="Standaard"/>
    <w:qFormat/>
    <w:rsid w:val="00852DA6"/>
    <w:pPr>
      <w:spacing w:line="240" w:lineRule="atLeast"/>
    </w:pPr>
    <w:rPr>
      <w:rFonts w:asciiTheme="majorHAnsi" w:hAnsiTheme="majorHAnsi"/>
      <w:sz w:val="20"/>
    </w:rPr>
  </w:style>
  <w:style w:type="paragraph" w:customStyle="1" w:styleId="Zijkanttekst">
    <w:name w:val="Zijkant tekst"/>
    <w:basedOn w:val="Plattetekst0"/>
    <w:qFormat/>
    <w:rsid w:val="00E470B7"/>
    <w:pPr>
      <w:ind w:left="0"/>
    </w:pPr>
    <w:rPr>
      <w:i/>
    </w:rPr>
  </w:style>
  <w:style w:type="paragraph" w:customStyle="1" w:styleId="Hoofdstuktitel">
    <w:name w:val="Hoofdstuktitel"/>
    <w:basedOn w:val="Kop1"/>
    <w:next w:val="Plattetekst0"/>
    <w:qFormat/>
    <w:rsid w:val="00D1576F"/>
  </w:style>
  <w:style w:type="paragraph" w:customStyle="1" w:styleId="paragrf">
    <w:name w:val="paragrf"/>
    <w:basedOn w:val="Kop2"/>
    <w:next w:val="Plattetekst0"/>
    <w:qFormat/>
    <w:rsid w:val="0000121B"/>
    <w:pPr>
      <w:spacing w:before="120"/>
    </w:pPr>
  </w:style>
  <w:style w:type="paragraph" w:customStyle="1" w:styleId="Inhoudsopgave">
    <w:name w:val="Inhoudsopgave"/>
    <w:basedOn w:val="Hoofdstuktitel"/>
    <w:qFormat/>
    <w:rsid w:val="00DA655A"/>
  </w:style>
  <w:style w:type="paragraph" w:customStyle="1" w:styleId="onderschrift">
    <w:name w:val="onderschrift"/>
    <w:basedOn w:val="Standaard"/>
    <w:next w:val="Standaard"/>
    <w:rsid w:val="00D36B00"/>
    <w:pPr>
      <w:jc w:val="right"/>
    </w:pPr>
    <w:rPr>
      <w:rFonts w:ascii="Century Schoolbook" w:hAnsi="Century Schoolbook"/>
      <w:i/>
      <w:sz w:val="20"/>
      <w:szCs w:val="20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D36B00"/>
    <w:rPr>
      <w:color w:val="808080"/>
    </w:rPr>
  </w:style>
  <w:style w:type="paragraph" w:customStyle="1" w:styleId="p1">
    <w:name w:val="p1"/>
    <w:basedOn w:val="Standaard"/>
    <w:rsid w:val="007A79A5"/>
    <w:pPr>
      <w:ind w:left="0"/>
      <w:outlineLvl w:val="9"/>
    </w:pPr>
    <w:rPr>
      <w:rFonts w:ascii="Times" w:hAnsi="Times"/>
      <w:sz w:val="14"/>
      <w:szCs w:val="14"/>
    </w:rPr>
  </w:style>
  <w:style w:type="character" w:customStyle="1" w:styleId="s1">
    <w:name w:val="s1"/>
    <w:basedOn w:val="Standaardalinea-lettertype"/>
    <w:rsid w:val="007A79A5"/>
    <w:rPr>
      <w:rFonts w:ascii="Times" w:hAnsi="Times" w:hint="default"/>
      <w:sz w:val="15"/>
      <w:szCs w:val="15"/>
    </w:rPr>
  </w:style>
  <w:style w:type="character" w:customStyle="1" w:styleId="s2">
    <w:name w:val="s2"/>
    <w:basedOn w:val="Standaardalinea-lettertype"/>
    <w:rsid w:val="007A79A5"/>
    <w:rPr>
      <w:color w:val="939393"/>
    </w:rPr>
  </w:style>
  <w:style w:type="character" w:customStyle="1" w:styleId="apple-converted-space">
    <w:name w:val="apple-converted-space"/>
    <w:basedOn w:val="Standaardalinea-lettertype"/>
    <w:rsid w:val="007A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94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952">
          <w:marLeft w:val="45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561">
              <w:marLeft w:val="1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672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686">
          <w:marLeft w:val="37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16">
              <w:marLeft w:val="13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8405">
                  <w:marLeft w:val="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6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8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yt\Application%20Data\Microsoft\Sjablonen\Reader2007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60E9A6019F347BF5F4ACA368F79DA" ma:contentTypeVersion="0" ma:contentTypeDescription="Een nieuw document maken." ma:contentTypeScope="" ma:versionID="414c502dd982eced13596d9515327a4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E4EAD-9677-4744-9437-82FEC2A48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3834C-664A-468D-8A40-0E3638DEBF4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2690FAE-0CD9-404F-B4AD-FD7873DC4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E13FE9E-CA76-4967-A822-62215EA5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Reader2007.dot</Template>
  <TotalTime>16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Moduleboek databasekoppelingen 2</vt:lpstr>
    </vt:vector>
  </TitlesOfParts>
  <Company>glr</Company>
  <LinksUpToDate>false</LinksUpToDate>
  <CharactersWithSpaces>926</CharactersWithSpaces>
  <SharedDoc>false</SharedDoc>
  <HLinks>
    <vt:vector size="264" baseType="variant">
      <vt:variant>
        <vt:i4>7536763</vt:i4>
      </vt:variant>
      <vt:variant>
        <vt:i4>255</vt:i4>
      </vt:variant>
      <vt:variant>
        <vt:i4>0</vt:i4>
      </vt:variant>
      <vt:variant>
        <vt:i4>5</vt:i4>
      </vt:variant>
      <vt:variant>
        <vt:lpwstr>http://www.lynda.com/home/DisplayCourseN.aspx?lpk2=474</vt:lpwstr>
      </vt:variant>
      <vt:variant>
        <vt:lpwstr/>
      </vt:variant>
      <vt:variant>
        <vt:i4>3604526</vt:i4>
      </vt:variant>
      <vt:variant>
        <vt:i4>252</vt:i4>
      </vt:variant>
      <vt:variant>
        <vt:i4>0</vt:i4>
      </vt:variant>
      <vt:variant>
        <vt:i4>5</vt:i4>
      </vt:variant>
      <vt:variant>
        <vt:lpwstr>http://www.pktjoomla.glrdmd.eu/joomla/administrator</vt:lpwstr>
      </vt:variant>
      <vt:variant>
        <vt:lpwstr/>
      </vt:variant>
      <vt:variant>
        <vt:i4>6946869</vt:i4>
      </vt:variant>
      <vt:variant>
        <vt:i4>249</vt:i4>
      </vt:variant>
      <vt:variant>
        <vt:i4>0</vt:i4>
      </vt:variant>
      <vt:variant>
        <vt:i4>5</vt:i4>
      </vt:variant>
      <vt:variant>
        <vt:lpwstr>http://(www).studentnummer.glrdmd.eu/joomla</vt:lpwstr>
      </vt:variant>
      <vt:variant>
        <vt:lpwstr/>
      </vt:variant>
      <vt:variant>
        <vt:i4>8126516</vt:i4>
      </vt:variant>
      <vt:variant>
        <vt:i4>246</vt:i4>
      </vt:variant>
      <vt:variant>
        <vt:i4>0</vt:i4>
      </vt:variant>
      <vt:variant>
        <vt:i4>5</vt:i4>
      </vt:variant>
      <vt:variant>
        <vt:lpwstr>http://www.cmsoverzicht.nl/</vt:lpwstr>
      </vt:variant>
      <vt:variant>
        <vt:lpwstr/>
      </vt:variant>
      <vt:variant>
        <vt:i4>1572922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_Toc244856955</vt:lpwstr>
      </vt:variant>
      <vt:variant>
        <vt:i4>1572922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_Toc244856954</vt:lpwstr>
      </vt:variant>
      <vt:variant>
        <vt:i4>1572922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_Toc244856953</vt:lpwstr>
      </vt:variant>
      <vt:variant>
        <vt:i4>1572922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_Toc244856952</vt:lpwstr>
      </vt:variant>
      <vt:variant>
        <vt:i4>1572922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_Toc244856951</vt:lpwstr>
      </vt:variant>
      <vt:variant>
        <vt:i4>1572922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_Toc244856950</vt:lpwstr>
      </vt:variant>
      <vt:variant>
        <vt:i4>1638458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_Toc244856949</vt:lpwstr>
      </vt:variant>
      <vt:variant>
        <vt:i4>1638458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_Toc244856948</vt:lpwstr>
      </vt:variant>
      <vt:variant>
        <vt:i4>1638458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_Toc244856947</vt:lpwstr>
      </vt:variant>
      <vt:variant>
        <vt:i4>1638458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_Toc244856946</vt:lpwstr>
      </vt:variant>
      <vt:variant>
        <vt:i4>1638458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_Toc244856945</vt:lpwstr>
      </vt:variant>
      <vt:variant>
        <vt:i4>1638458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_Toc244856944</vt:lpwstr>
      </vt:variant>
      <vt:variant>
        <vt:i4>1638458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_Toc244856943</vt:lpwstr>
      </vt:variant>
      <vt:variant>
        <vt:i4>1638458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_Toc244856942</vt:lpwstr>
      </vt:variant>
      <vt:variant>
        <vt:i4>1638458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_Toc244856941</vt:lpwstr>
      </vt:variant>
      <vt:variant>
        <vt:i4>1638458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_Toc244856940</vt:lpwstr>
      </vt:variant>
      <vt:variant>
        <vt:i4>1966138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_Toc244856939</vt:lpwstr>
      </vt:variant>
      <vt:variant>
        <vt:i4>1966138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_Toc244856938</vt:lpwstr>
      </vt:variant>
      <vt:variant>
        <vt:i4>1966138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_Toc244856937</vt:lpwstr>
      </vt:variant>
      <vt:variant>
        <vt:i4>1966138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_Toc244856936</vt:lpwstr>
      </vt:variant>
      <vt:variant>
        <vt:i4>1966138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_Toc244856935</vt:lpwstr>
      </vt:variant>
      <vt:variant>
        <vt:i4>1966138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_Toc244856934</vt:lpwstr>
      </vt:variant>
      <vt:variant>
        <vt:i4>1966138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_Toc244856933</vt:lpwstr>
      </vt:variant>
      <vt:variant>
        <vt:i4>1966138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_Toc244856932</vt:lpwstr>
      </vt:variant>
      <vt:variant>
        <vt:i4>1966138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_Toc244856931</vt:lpwstr>
      </vt:variant>
      <vt:variant>
        <vt:i4>1966138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_Toc244856930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_Toc244856929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_Toc244856928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_Toc244856927</vt:lpwstr>
      </vt:variant>
      <vt:variant>
        <vt:i4>2031674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_Toc244856926</vt:lpwstr>
      </vt:variant>
      <vt:variant>
        <vt:i4>2031674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_Toc244856925</vt:lpwstr>
      </vt:variant>
      <vt:variant>
        <vt:i4>2031674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_Toc244856924</vt:lpwstr>
      </vt:variant>
      <vt:variant>
        <vt:i4>2031674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_Toc244856923</vt:lpwstr>
      </vt:variant>
      <vt:variant>
        <vt:i4>2031674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_Toc244856922</vt:lpwstr>
      </vt:variant>
      <vt:variant>
        <vt:i4>2031674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_Toc244856921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_Toc244856920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_Toc244856919</vt:lpwstr>
      </vt:variant>
      <vt:variant>
        <vt:i4>1835066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_Toc244856918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_Toc244856917</vt:lpwstr>
      </vt:variant>
      <vt:variant>
        <vt:i4>1835066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_Toc244856916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Moduleboek databasekoppelingen 2</dc:title>
  <dc:creator>glr</dc:creator>
  <cp:lastModifiedBy>M W</cp:lastModifiedBy>
  <cp:revision>5</cp:revision>
  <cp:lastPrinted>2011-06-22T05:18:00Z</cp:lastPrinted>
  <dcterms:created xsi:type="dcterms:W3CDTF">2018-03-04T15:20:00Z</dcterms:created>
  <dcterms:modified xsi:type="dcterms:W3CDTF">2020-06-02T11:21:00Z</dcterms:modified>
</cp:coreProperties>
</file>